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6480"/>
        <w:gridCol w:w="1800"/>
      </w:tblGrid>
      <w:tr w:rsidR="00544092" w:rsidRPr="00C302A7">
        <w:tc>
          <w:tcPr>
            <w:tcW w:w="1908" w:type="dxa"/>
            <w:vAlign w:val="center"/>
          </w:tcPr>
          <w:p w:rsidR="00544092" w:rsidRPr="00C302A7" w:rsidRDefault="00FC2E07" w:rsidP="00897BC4">
            <w:pPr>
              <w:jc w:val="both"/>
              <w:rPr>
                <w:rFonts w:eastAsia="SimSun" w:cs="Arial"/>
                <w:b/>
                <w:szCs w:val="22"/>
              </w:rPr>
            </w:pPr>
            <w:bookmarkStart w:id="0" w:name="_GoBack"/>
            <w:bookmarkEnd w:id="0"/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895350" cy="962025"/>
                  <wp:effectExtent l="0" t="0" r="0" b="9525"/>
                  <wp:docPr id="45" name="Imagen 45" descr="C:\Users\Julian Jimenez\AppData\Local\Microsoft\Windows\Temporary Internet Files\Content.Word\uniande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lian Jimenez\AppData\Local\Microsoft\Windows\Temporary Internet Files\Content.Word\uniande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vAlign w:val="center"/>
          </w:tcPr>
          <w:p w:rsidR="009B7303" w:rsidRDefault="009B7303" w:rsidP="00897BC4">
            <w:pPr>
              <w:jc w:val="both"/>
              <w:rPr>
                <w:rFonts w:eastAsia="SimSun" w:cs="Arial"/>
                <w:b/>
                <w:szCs w:val="22"/>
              </w:rPr>
            </w:pPr>
          </w:p>
          <w:p w:rsidR="00581EE4" w:rsidRDefault="00581EE4" w:rsidP="00897BC4">
            <w:pPr>
              <w:jc w:val="center"/>
              <w:rPr>
                <w:rFonts w:eastAsia="SimSun" w:cs="Arial"/>
                <w:b/>
                <w:szCs w:val="22"/>
              </w:rPr>
            </w:pPr>
            <w:r w:rsidRPr="00C302A7">
              <w:rPr>
                <w:rFonts w:eastAsia="SimSun" w:cs="Arial"/>
                <w:b/>
                <w:szCs w:val="22"/>
              </w:rPr>
              <w:t>UNIVERSIDAD DE LOS ANDES</w:t>
            </w:r>
          </w:p>
          <w:p w:rsidR="00E23CF8" w:rsidRPr="00C302A7" w:rsidRDefault="00E23CF8" w:rsidP="00897BC4">
            <w:pPr>
              <w:jc w:val="center"/>
              <w:rPr>
                <w:rFonts w:eastAsia="SimSun" w:cs="Arial"/>
                <w:b/>
                <w:szCs w:val="22"/>
              </w:rPr>
            </w:pPr>
          </w:p>
          <w:p w:rsidR="00581EE4" w:rsidRDefault="00E23CF8" w:rsidP="00897BC4">
            <w:pPr>
              <w:jc w:val="center"/>
              <w:rPr>
                <w:rFonts w:eastAsia="SimSun" w:cs="Arial"/>
                <w:b/>
                <w:szCs w:val="22"/>
              </w:rPr>
            </w:pPr>
            <w:r>
              <w:rPr>
                <w:rFonts w:eastAsia="SimSun" w:cs="Arial"/>
                <w:b/>
                <w:szCs w:val="22"/>
              </w:rPr>
              <w:t>MISO-4208 Pruebas Automáticas</w:t>
            </w:r>
          </w:p>
          <w:p w:rsidR="00E23CF8" w:rsidRPr="00C302A7" w:rsidRDefault="00E23CF8" w:rsidP="00897BC4">
            <w:pPr>
              <w:jc w:val="center"/>
              <w:rPr>
                <w:rFonts w:eastAsia="SimSun" w:cs="Arial"/>
                <w:b/>
                <w:szCs w:val="22"/>
              </w:rPr>
            </w:pPr>
          </w:p>
          <w:p w:rsidR="00581EE4" w:rsidRPr="00C302A7" w:rsidRDefault="00890571" w:rsidP="00897BC4">
            <w:pPr>
              <w:jc w:val="center"/>
              <w:rPr>
                <w:rFonts w:eastAsia="SimSun" w:cs="Arial"/>
                <w:b/>
                <w:szCs w:val="22"/>
              </w:rPr>
            </w:pPr>
            <w:r w:rsidRPr="00C302A7">
              <w:rPr>
                <w:rFonts w:eastAsia="SimSun" w:cs="Arial"/>
                <w:b/>
                <w:szCs w:val="22"/>
              </w:rPr>
              <w:t>Profesor</w:t>
            </w:r>
          </w:p>
          <w:p w:rsidR="00581EE4" w:rsidRPr="00C302A7" w:rsidRDefault="00806975" w:rsidP="00897BC4">
            <w:pPr>
              <w:jc w:val="center"/>
              <w:rPr>
                <w:rFonts w:eastAsia="SimSun"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Mario Linares Vásquez</w:t>
            </w:r>
            <w:r w:rsidR="00581EE4" w:rsidRPr="00C302A7">
              <w:rPr>
                <w:rFonts w:ascii="Verdana" w:hAnsi="Verdana"/>
                <w:szCs w:val="22"/>
              </w:rPr>
              <w:t xml:space="preserve"> - </w:t>
            </w:r>
            <w:r w:rsidRPr="00806975">
              <w:rPr>
                <w:rFonts w:cs="Arial"/>
                <w:b/>
                <w:szCs w:val="22"/>
              </w:rPr>
              <w:t>m.linaresv@uniandes.edu.co</w:t>
            </w:r>
          </w:p>
          <w:p w:rsidR="00544092" w:rsidRPr="00C302A7" w:rsidRDefault="00544092" w:rsidP="00897BC4">
            <w:pPr>
              <w:jc w:val="both"/>
              <w:rPr>
                <w:rFonts w:eastAsia="SimSun" w:cs="Arial"/>
                <w:b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544092" w:rsidRPr="00C302A7" w:rsidRDefault="00FC2E07" w:rsidP="00897BC4">
            <w:pPr>
              <w:jc w:val="both"/>
              <w:rPr>
                <w:rFonts w:eastAsia="SimSun" w:cs="Arial"/>
                <w:b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895350" cy="962025"/>
                  <wp:effectExtent l="0" t="0" r="0" b="9525"/>
                  <wp:docPr id="44" name="Imagen 44" descr="C:\Users\Julian Jimenez\AppData\Local\Microsoft\Windows\Temporary Internet Files\Content.Word\uniande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lian Jimenez\AppData\Local\Microsoft\Windows\Temporary Internet Files\Content.Word\uniande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484F" w:rsidRDefault="00AA484F" w:rsidP="00897BC4">
      <w:pPr>
        <w:jc w:val="both"/>
        <w:rPr>
          <w:rFonts w:cs="Arial"/>
          <w:szCs w:val="22"/>
        </w:rPr>
      </w:pPr>
    </w:p>
    <w:p w:rsidR="001629DB" w:rsidRDefault="001629DB" w:rsidP="00897BC4">
      <w:pPr>
        <w:jc w:val="both"/>
        <w:rPr>
          <w:rFonts w:cs="Arial"/>
          <w:szCs w:val="22"/>
        </w:rPr>
      </w:pPr>
    </w:p>
    <w:p w:rsidR="001629DB" w:rsidRDefault="001629DB" w:rsidP="00897BC4">
      <w:pPr>
        <w:jc w:val="both"/>
        <w:rPr>
          <w:rFonts w:cs="Arial"/>
          <w:szCs w:val="22"/>
        </w:rPr>
      </w:pPr>
    </w:p>
    <w:p w:rsidR="001629DB" w:rsidRDefault="001629DB" w:rsidP="00897BC4">
      <w:pPr>
        <w:jc w:val="both"/>
        <w:rPr>
          <w:rFonts w:cs="Arial"/>
          <w:szCs w:val="22"/>
        </w:rPr>
      </w:pPr>
    </w:p>
    <w:p w:rsidR="001629DB" w:rsidRDefault="001629DB" w:rsidP="00897BC4">
      <w:pPr>
        <w:jc w:val="both"/>
        <w:rPr>
          <w:rFonts w:cs="Arial"/>
          <w:szCs w:val="22"/>
        </w:rPr>
      </w:pPr>
    </w:p>
    <w:p w:rsidR="001629DB" w:rsidRDefault="001629DB" w:rsidP="00897BC4">
      <w:pPr>
        <w:jc w:val="both"/>
        <w:rPr>
          <w:rFonts w:cs="Arial"/>
          <w:szCs w:val="22"/>
        </w:rPr>
      </w:pPr>
    </w:p>
    <w:p w:rsidR="001629DB" w:rsidRDefault="001629DB" w:rsidP="00897BC4">
      <w:pPr>
        <w:jc w:val="both"/>
        <w:rPr>
          <w:rFonts w:cs="Arial"/>
          <w:szCs w:val="22"/>
        </w:rPr>
      </w:pPr>
    </w:p>
    <w:p w:rsidR="001629DB" w:rsidRPr="00C302A7" w:rsidRDefault="001629DB" w:rsidP="00897BC4">
      <w:pPr>
        <w:jc w:val="center"/>
        <w:rPr>
          <w:rFonts w:cs="Arial"/>
          <w:szCs w:val="22"/>
        </w:rPr>
      </w:pPr>
    </w:p>
    <w:p w:rsidR="00BE05B3" w:rsidRPr="00C302A7" w:rsidRDefault="00BE05B3" w:rsidP="00897BC4">
      <w:pPr>
        <w:jc w:val="center"/>
        <w:rPr>
          <w:rFonts w:cs="Arial"/>
          <w:szCs w:val="22"/>
        </w:rPr>
      </w:pPr>
    </w:p>
    <w:tbl>
      <w:tblPr>
        <w:tblW w:w="0" w:type="auto"/>
        <w:shd w:val="clear" w:color="auto" w:fill="CCCCCC"/>
        <w:tblLook w:val="01E0" w:firstRow="1" w:lastRow="1" w:firstColumn="1" w:lastColumn="1" w:noHBand="0" w:noVBand="0"/>
      </w:tblPr>
      <w:tblGrid>
        <w:gridCol w:w="9972"/>
      </w:tblGrid>
      <w:tr w:rsidR="00AA484F" w:rsidRPr="004040EF">
        <w:tc>
          <w:tcPr>
            <w:tcW w:w="10112" w:type="dxa"/>
            <w:shd w:val="clear" w:color="auto" w:fill="CCCCCC"/>
          </w:tcPr>
          <w:p w:rsidR="00AA484F" w:rsidRPr="000705A8" w:rsidRDefault="006F361C" w:rsidP="004315AE">
            <w:pPr>
              <w:jc w:val="center"/>
              <w:rPr>
                <w:rFonts w:cs="Arial"/>
                <w:b/>
                <w:szCs w:val="22"/>
                <w:lang w:val="en-US"/>
              </w:rPr>
            </w:pPr>
            <w:r>
              <w:rPr>
                <w:rFonts w:cs="Arial"/>
                <w:b/>
                <w:szCs w:val="22"/>
                <w:lang w:val="en-US"/>
              </w:rPr>
              <w:t>TALLER 3</w:t>
            </w:r>
            <w:r w:rsidR="00AA484F" w:rsidRPr="000705A8">
              <w:rPr>
                <w:rFonts w:cs="Arial"/>
                <w:b/>
                <w:szCs w:val="22"/>
                <w:lang w:val="en-US"/>
              </w:rPr>
              <w:t xml:space="preserve"> </w:t>
            </w:r>
            <w:r>
              <w:rPr>
                <w:rFonts w:cs="Arial"/>
                <w:b/>
                <w:szCs w:val="22"/>
                <w:lang w:val="en-US"/>
              </w:rPr>
              <w:t>Headless T</w:t>
            </w:r>
            <w:r w:rsidR="001E299D">
              <w:rPr>
                <w:rFonts w:cs="Arial"/>
                <w:b/>
                <w:szCs w:val="22"/>
                <w:lang w:val="en-US"/>
              </w:rPr>
              <w:t>esting</w:t>
            </w:r>
          </w:p>
        </w:tc>
      </w:tr>
    </w:tbl>
    <w:p w:rsidR="00AA484F" w:rsidRDefault="00AA484F" w:rsidP="00897BC4">
      <w:pPr>
        <w:jc w:val="center"/>
        <w:rPr>
          <w:rFonts w:cs="Arial"/>
          <w:szCs w:val="22"/>
          <w:lang w:val="en-US"/>
        </w:rPr>
      </w:pPr>
    </w:p>
    <w:p w:rsidR="00AD7ED8" w:rsidRPr="001629DB" w:rsidRDefault="00AD7ED8" w:rsidP="00897BC4">
      <w:pPr>
        <w:spacing w:after="200"/>
        <w:ind w:right="200"/>
        <w:jc w:val="center"/>
        <w:rPr>
          <w:rFonts w:cs="Arial"/>
          <w:b/>
          <w:bCs/>
          <w:color w:val="000000"/>
          <w:szCs w:val="22"/>
          <w:lang w:val="en-US" w:eastAsia="en-US"/>
        </w:rPr>
      </w:pPr>
    </w:p>
    <w:p w:rsidR="002D3977" w:rsidRPr="001629DB" w:rsidRDefault="002D3977" w:rsidP="00897BC4">
      <w:pPr>
        <w:spacing w:after="200"/>
        <w:ind w:right="200"/>
        <w:jc w:val="center"/>
        <w:rPr>
          <w:rFonts w:cs="Arial"/>
          <w:b/>
          <w:bCs/>
          <w:color w:val="000000"/>
          <w:szCs w:val="22"/>
          <w:lang w:val="en-US" w:eastAsia="en-US"/>
        </w:rPr>
      </w:pPr>
    </w:p>
    <w:p w:rsidR="002D3977" w:rsidRPr="001629DB" w:rsidRDefault="002D3977" w:rsidP="00897BC4">
      <w:pPr>
        <w:spacing w:after="200"/>
        <w:ind w:right="200"/>
        <w:jc w:val="center"/>
        <w:rPr>
          <w:rFonts w:cs="Arial"/>
          <w:b/>
          <w:bCs/>
          <w:color w:val="000000"/>
          <w:szCs w:val="22"/>
          <w:lang w:val="en-US" w:eastAsia="en-US"/>
        </w:rPr>
      </w:pPr>
    </w:p>
    <w:p w:rsidR="00AD7ED8" w:rsidRDefault="00AD7ED8" w:rsidP="00897BC4">
      <w:pPr>
        <w:spacing w:after="200"/>
        <w:ind w:right="200"/>
        <w:jc w:val="center"/>
        <w:rPr>
          <w:rFonts w:cs="Arial"/>
          <w:b/>
          <w:bCs/>
          <w:color w:val="000000"/>
          <w:szCs w:val="22"/>
          <w:lang w:eastAsia="en-US"/>
        </w:rPr>
      </w:pPr>
      <w:r>
        <w:rPr>
          <w:rFonts w:cs="Arial"/>
          <w:b/>
          <w:bCs/>
          <w:color w:val="000000"/>
          <w:szCs w:val="22"/>
          <w:lang w:eastAsia="en-US"/>
        </w:rPr>
        <w:t>Presentado Por</w:t>
      </w:r>
      <w:r w:rsidR="00335233">
        <w:rPr>
          <w:rFonts w:cs="Arial"/>
          <w:b/>
          <w:bCs/>
          <w:color w:val="000000"/>
          <w:szCs w:val="22"/>
          <w:lang w:eastAsia="en-US"/>
        </w:rPr>
        <w:t>:</w:t>
      </w:r>
    </w:p>
    <w:p w:rsidR="00AD7ED8" w:rsidRDefault="00AD7ED8" w:rsidP="00897BC4">
      <w:pPr>
        <w:spacing w:after="200"/>
        <w:ind w:right="200"/>
        <w:jc w:val="center"/>
        <w:rPr>
          <w:rFonts w:cs="Arial"/>
          <w:b/>
          <w:bCs/>
          <w:color w:val="000000"/>
          <w:szCs w:val="22"/>
          <w:lang w:eastAsia="en-US"/>
        </w:rPr>
      </w:pPr>
    </w:p>
    <w:p w:rsidR="00AD7ED8" w:rsidRDefault="00AD7ED8" w:rsidP="00897BC4">
      <w:pPr>
        <w:jc w:val="center"/>
        <w:rPr>
          <w:rFonts w:cs="Arial"/>
          <w:b/>
          <w:bCs/>
          <w:color w:val="000000"/>
          <w:szCs w:val="22"/>
          <w:lang w:eastAsia="en-US"/>
        </w:rPr>
      </w:pPr>
      <w:r w:rsidRPr="00AD7ED8">
        <w:rPr>
          <w:rFonts w:cs="Arial"/>
          <w:b/>
          <w:bCs/>
          <w:color w:val="000000"/>
          <w:szCs w:val="22"/>
          <w:lang w:eastAsia="en-US"/>
        </w:rPr>
        <w:t>Juan Carlos Arias Ramírez</w:t>
      </w:r>
      <w:r w:rsidR="001629DB">
        <w:rPr>
          <w:rFonts w:cs="Arial"/>
          <w:b/>
          <w:bCs/>
          <w:color w:val="000000"/>
          <w:szCs w:val="22"/>
          <w:lang w:eastAsia="en-US"/>
        </w:rPr>
        <w:t>, 200327727</w:t>
      </w:r>
    </w:p>
    <w:p w:rsidR="00AD7ED8" w:rsidRDefault="00AD7ED8" w:rsidP="00897BC4">
      <w:pPr>
        <w:jc w:val="center"/>
        <w:rPr>
          <w:rFonts w:cs="Arial"/>
          <w:b/>
          <w:bCs/>
          <w:color w:val="000000"/>
          <w:szCs w:val="22"/>
          <w:lang w:eastAsia="en-US"/>
        </w:rPr>
      </w:pPr>
    </w:p>
    <w:p w:rsidR="00AD7ED8" w:rsidRPr="00AD7ED8" w:rsidRDefault="00AD7ED8" w:rsidP="00897BC4">
      <w:pPr>
        <w:jc w:val="both"/>
        <w:rPr>
          <w:rFonts w:cs="Arial"/>
          <w:szCs w:val="22"/>
        </w:rPr>
      </w:pPr>
    </w:p>
    <w:p w:rsidR="00AD7ED8" w:rsidRPr="00AD7ED8" w:rsidRDefault="00AD7ED8" w:rsidP="00897BC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4B0A61" w:rsidRDefault="00E275FA" w:rsidP="004B0A61">
      <w:pPr>
        <w:jc w:val="both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lastRenderedPageBreak/>
        <w:t>Enlace</w:t>
      </w:r>
      <w:r w:rsidR="004B0A61">
        <w:rPr>
          <w:rFonts w:cs="Arial"/>
          <w:b/>
          <w:szCs w:val="22"/>
          <w:u w:val="single"/>
        </w:rPr>
        <w:t xml:space="preserve"> en </w:t>
      </w:r>
      <w:proofErr w:type="spellStart"/>
      <w:r w:rsidR="004B0A61">
        <w:rPr>
          <w:rFonts w:cs="Arial"/>
          <w:b/>
          <w:szCs w:val="22"/>
          <w:u w:val="single"/>
        </w:rPr>
        <w:t>Github</w:t>
      </w:r>
      <w:proofErr w:type="spellEnd"/>
    </w:p>
    <w:p w:rsidR="004B0A61" w:rsidRPr="004B0A61" w:rsidRDefault="004B0A61" w:rsidP="004B0A61">
      <w:pPr>
        <w:jc w:val="both"/>
        <w:rPr>
          <w:rFonts w:cs="Arial"/>
          <w:b/>
          <w:szCs w:val="22"/>
          <w:u w:val="single"/>
        </w:rPr>
      </w:pPr>
    </w:p>
    <w:p w:rsidR="004B0A61" w:rsidRDefault="004B0A61" w:rsidP="00897BC4">
      <w:pPr>
        <w:jc w:val="both"/>
        <w:rPr>
          <w:rFonts w:cs="Arial"/>
          <w:szCs w:val="22"/>
        </w:rPr>
      </w:pPr>
    </w:p>
    <w:p w:rsidR="004B0A61" w:rsidRDefault="001606FD" w:rsidP="00897BC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El siguiente es el enlace e</w:t>
      </w:r>
      <w:r w:rsidR="004040EF">
        <w:rPr>
          <w:rFonts w:cs="Arial"/>
          <w:szCs w:val="22"/>
        </w:rPr>
        <w:t>n donde se encuentra el taller 3</w:t>
      </w:r>
      <w:r w:rsidR="004B0A61">
        <w:rPr>
          <w:rFonts w:cs="Arial"/>
          <w:szCs w:val="22"/>
        </w:rPr>
        <w:t>:</w:t>
      </w:r>
    </w:p>
    <w:p w:rsidR="004B0A61" w:rsidRDefault="004B0A61" w:rsidP="00897BC4">
      <w:pPr>
        <w:jc w:val="both"/>
        <w:rPr>
          <w:rFonts w:cs="Arial"/>
          <w:szCs w:val="22"/>
        </w:rPr>
      </w:pPr>
    </w:p>
    <w:p w:rsidR="004B0A61" w:rsidRDefault="004B0A61" w:rsidP="00897BC4">
      <w:pPr>
        <w:jc w:val="both"/>
        <w:rPr>
          <w:rFonts w:cs="Arial"/>
          <w:szCs w:val="22"/>
        </w:rPr>
      </w:pPr>
    </w:p>
    <w:p w:rsidR="006B2324" w:rsidRDefault="00501D99" w:rsidP="00897BC4">
      <w:pPr>
        <w:jc w:val="both"/>
      </w:pPr>
      <w:hyperlink r:id="rId8" w:history="1">
        <w:r w:rsidR="004040EF" w:rsidRPr="00820ED2">
          <w:rPr>
            <w:rStyle w:val="Hyperlink"/>
            <w:rFonts w:ascii="Arial" w:hAnsi="Arial"/>
            <w:sz w:val="22"/>
            <w:szCs w:val="24"/>
          </w:rPr>
          <w:t>https://github.com/jarias915/miso4208Taller3</w:t>
        </w:r>
      </w:hyperlink>
    </w:p>
    <w:p w:rsidR="006B2324" w:rsidRDefault="006B2324" w:rsidP="00897BC4">
      <w:pPr>
        <w:jc w:val="both"/>
        <w:rPr>
          <w:rFonts w:cs="Arial"/>
          <w:szCs w:val="22"/>
        </w:rPr>
      </w:pPr>
    </w:p>
    <w:p w:rsidR="006B2324" w:rsidRDefault="006B2324" w:rsidP="00897BC4">
      <w:pPr>
        <w:jc w:val="both"/>
        <w:rPr>
          <w:rFonts w:cs="Arial"/>
          <w:szCs w:val="22"/>
        </w:rPr>
      </w:pPr>
    </w:p>
    <w:p w:rsidR="00610E91" w:rsidRDefault="00610E91" w:rsidP="00897BC4">
      <w:pPr>
        <w:jc w:val="both"/>
        <w:rPr>
          <w:rFonts w:cs="Arial"/>
          <w:szCs w:val="22"/>
        </w:rPr>
      </w:pPr>
    </w:p>
    <w:p w:rsidR="00610E91" w:rsidRDefault="00610E91" w:rsidP="00610E91">
      <w:pPr>
        <w:jc w:val="both"/>
        <w:rPr>
          <w:rFonts w:cs="Arial"/>
          <w:b/>
          <w:szCs w:val="22"/>
          <w:u w:val="single"/>
        </w:rPr>
      </w:pPr>
      <w:proofErr w:type="spellStart"/>
      <w:r>
        <w:rPr>
          <w:rFonts w:cs="Arial"/>
          <w:b/>
          <w:szCs w:val="22"/>
          <w:u w:val="single"/>
        </w:rPr>
        <w:t>Cypress</w:t>
      </w:r>
      <w:proofErr w:type="spellEnd"/>
    </w:p>
    <w:p w:rsidR="00610E91" w:rsidRDefault="00610E91" w:rsidP="00897BC4">
      <w:pPr>
        <w:jc w:val="both"/>
        <w:rPr>
          <w:rFonts w:cs="Arial"/>
          <w:szCs w:val="22"/>
        </w:rPr>
      </w:pPr>
    </w:p>
    <w:p w:rsidR="00974CDD" w:rsidRDefault="00974CDD" w:rsidP="00897BC4">
      <w:pPr>
        <w:jc w:val="both"/>
        <w:rPr>
          <w:rFonts w:cs="Arial"/>
          <w:szCs w:val="22"/>
        </w:rPr>
      </w:pPr>
    </w:p>
    <w:p w:rsidR="00610E91" w:rsidRDefault="00610E91" w:rsidP="00610E91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Nota: Se hicieron las 20 pruebas y se tomaron las muestras más representativas (mayor consumo de los recursos).</w:t>
      </w:r>
    </w:p>
    <w:p w:rsidR="00610E91" w:rsidRDefault="00610E91" w:rsidP="00610E91">
      <w:pPr>
        <w:jc w:val="both"/>
        <w:rPr>
          <w:rFonts w:cs="Arial"/>
          <w:szCs w:val="22"/>
        </w:rPr>
      </w:pPr>
    </w:p>
    <w:p w:rsidR="00610E91" w:rsidRDefault="00610E91" w:rsidP="00610E91">
      <w:pPr>
        <w:jc w:val="both"/>
        <w:rPr>
          <w:rFonts w:cs="Arial"/>
          <w:szCs w:val="22"/>
        </w:rPr>
      </w:pPr>
    </w:p>
    <w:p w:rsidR="00610E91" w:rsidRDefault="00610E91" w:rsidP="00610E91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Los tiempos de ejecución siempre estuvieron entre </w:t>
      </w:r>
      <w:r w:rsidR="0005059B">
        <w:rPr>
          <w:rFonts w:cs="Arial"/>
          <w:szCs w:val="22"/>
        </w:rPr>
        <w:t>50 y 60</w:t>
      </w:r>
      <w:r>
        <w:rPr>
          <w:rFonts w:cs="Arial"/>
          <w:szCs w:val="22"/>
        </w:rPr>
        <w:t xml:space="preserve"> segundos.</w:t>
      </w:r>
    </w:p>
    <w:p w:rsidR="00610E91" w:rsidRDefault="00610E91" w:rsidP="00897BC4">
      <w:pPr>
        <w:jc w:val="both"/>
        <w:rPr>
          <w:rFonts w:cs="Arial"/>
          <w:szCs w:val="22"/>
        </w:rPr>
      </w:pPr>
    </w:p>
    <w:p w:rsidR="00610E91" w:rsidRDefault="00610E91" w:rsidP="00897BC4">
      <w:pPr>
        <w:jc w:val="both"/>
        <w:rPr>
          <w:rFonts w:cs="Arial"/>
          <w:szCs w:val="22"/>
        </w:rPr>
      </w:pPr>
    </w:p>
    <w:p w:rsidR="00610E91" w:rsidRDefault="00610E91" w:rsidP="00610E91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Sin modo </w:t>
      </w:r>
      <w:proofErr w:type="spellStart"/>
      <w:r>
        <w:rPr>
          <w:rFonts w:cs="Arial"/>
          <w:szCs w:val="22"/>
        </w:rPr>
        <w:t>headless</w:t>
      </w:r>
      <w:proofErr w:type="spellEnd"/>
    </w:p>
    <w:p w:rsidR="00610E91" w:rsidRDefault="00610E91" w:rsidP="00897BC4">
      <w:pPr>
        <w:jc w:val="both"/>
        <w:rPr>
          <w:rFonts w:cs="Arial"/>
          <w:szCs w:val="22"/>
        </w:rPr>
      </w:pPr>
    </w:p>
    <w:p w:rsidR="00610E91" w:rsidRDefault="00610E91" w:rsidP="00897BC4">
      <w:pPr>
        <w:jc w:val="both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6325870" cy="41967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E91" w:rsidRDefault="00610E91" w:rsidP="00897BC4">
      <w:pPr>
        <w:jc w:val="both"/>
        <w:rPr>
          <w:rFonts w:cs="Arial"/>
          <w:szCs w:val="22"/>
        </w:rPr>
      </w:pPr>
    </w:p>
    <w:p w:rsidR="00610E91" w:rsidRDefault="00610E91" w:rsidP="00897BC4">
      <w:pPr>
        <w:jc w:val="both"/>
        <w:rPr>
          <w:rFonts w:cs="Arial"/>
          <w:szCs w:val="22"/>
        </w:rPr>
      </w:pPr>
    </w:p>
    <w:p w:rsidR="00610E91" w:rsidRDefault="00610E91" w:rsidP="00897BC4">
      <w:pPr>
        <w:jc w:val="both"/>
        <w:rPr>
          <w:rFonts w:cs="Arial"/>
          <w:szCs w:val="22"/>
        </w:rPr>
      </w:pPr>
    </w:p>
    <w:p w:rsidR="00610E91" w:rsidRDefault="0005059B" w:rsidP="00897BC4">
      <w:pPr>
        <w:jc w:val="both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lastRenderedPageBreak/>
        <w:drawing>
          <wp:inline distT="0" distB="0" distL="0" distR="0">
            <wp:extent cx="6332855" cy="47834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59B" w:rsidRDefault="0005059B" w:rsidP="00897BC4">
      <w:pPr>
        <w:jc w:val="both"/>
        <w:rPr>
          <w:rFonts w:cs="Arial"/>
          <w:szCs w:val="22"/>
        </w:rPr>
      </w:pPr>
    </w:p>
    <w:p w:rsidR="0005059B" w:rsidRDefault="0005059B" w:rsidP="00897BC4">
      <w:pPr>
        <w:jc w:val="both"/>
        <w:rPr>
          <w:rFonts w:cs="Arial"/>
          <w:szCs w:val="22"/>
        </w:rPr>
      </w:pPr>
    </w:p>
    <w:p w:rsidR="0005059B" w:rsidRDefault="0005059B" w:rsidP="00897BC4">
      <w:pPr>
        <w:jc w:val="both"/>
        <w:rPr>
          <w:rFonts w:cs="Arial"/>
          <w:szCs w:val="22"/>
        </w:rPr>
      </w:pPr>
    </w:p>
    <w:p w:rsidR="0005059B" w:rsidRDefault="0005059B" w:rsidP="00897BC4">
      <w:pPr>
        <w:jc w:val="both"/>
        <w:rPr>
          <w:rFonts w:cs="Arial"/>
          <w:szCs w:val="22"/>
        </w:rPr>
      </w:pPr>
    </w:p>
    <w:p w:rsidR="00541934" w:rsidRDefault="00541934" w:rsidP="00897BC4">
      <w:pPr>
        <w:jc w:val="both"/>
        <w:rPr>
          <w:rFonts w:cs="Arial"/>
          <w:szCs w:val="22"/>
        </w:rPr>
      </w:pPr>
    </w:p>
    <w:p w:rsidR="00610E91" w:rsidRDefault="00610E91" w:rsidP="00897BC4">
      <w:pPr>
        <w:jc w:val="both"/>
        <w:rPr>
          <w:rFonts w:cs="Arial"/>
          <w:szCs w:val="22"/>
        </w:rPr>
      </w:pPr>
    </w:p>
    <w:p w:rsidR="00610E91" w:rsidRDefault="00834F9F" w:rsidP="00897BC4">
      <w:pPr>
        <w:jc w:val="both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lastRenderedPageBreak/>
        <w:drawing>
          <wp:inline distT="0" distB="0" distL="0" distR="0">
            <wp:extent cx="6332855" cy="477647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F9F" w:rsidRDefault="00834F9F" w:rsidP="00897BC4">
      <w:pPr>
        <w:jc w:val="both"/>
        <w:rPr>
          <w:rFonts w:cs="Arial"/>
          <w:szCs w:val="22"/>
        </w:rPr>
      </w:pPr>
    </w:p>
    <w:p w:rsidR="00834F9F" w:rsidRDefault="00834F9F" w:rsidP="00897BC4">
      <w:pPr>
        <w:jc w:val="both"/>
        <w:rPr>
          <w:rFonts w:cs="Arial"/>
          <w:szCs w:val="22"/>
        </w:rPr>
      </w:pPr>
    </w:p>
    <w:p w:rsidR="00834F9F" w:rsidRDefault="00834F9F" w:rsidP="00897BC4">
      <w:pPr>
        <w:jc w:val="both"/>
        <w:rPr>
          <w:rFonts w:cs="Arial"/>
          <w:szCs w:val="22"/>
        </w:rPr>
      </w:pPr>
    </w:p>
    <w:p w:rsidR="00834F9F" w:rsidRDefault="00A05F40" w:rsidP="00897BC4">
      <w:pPr>
        <w:jc w:val="both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lastRenderedPageBreak/>
        <w:drawing>
          <wp:inline distT="0" distB="0" distL="0" distR="0">
            <wp:extent cx="6325870" cy="47904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40" w:rsidRDefault="00A05F40" w:rsidP="00897BC4">
      <w:pPr>
        <w:jc w:val="both"/>
        <w:rPr>
          <w:rFonts w:cs="Arial"/>
          <w:szCs w:val="22"/>
        </w:rPr>
      </w:pPr>
    </w:p>
    <w:p w:rsidR="00A05F40" w:rsidRDefault="00A05F40" w:rsidP="00897BC4">
      <w:pPr>
        <w:jc w:val="both"/>
        <w:rPr>
          <w:rFonts w:cs="Arial"/>
          <w:szCs w:val="22"/>
        </w:rPr>
      </w:pPr>
    </w:p>
    <w:p w:rsidR="00A05F40" w:rsidRDefault="00A05F40" w:rsidP="00897BC4">
      <w:pPr>
        <w:jc w:val="both"/>
        <w:rPr>
          <w:rFonts w:cs="Arial"/>
          <w:szCs w:val="22"/>
        </w:rPr>
      </w:pPr>
    </w:p>
    <w:p w:rsidR="00A05F40" w:rsidRDefault="00D96B81" w:rsidP="00897BC4">
      <w:pPr>
        <w:jc w:val="both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lastRenderedPageBreak/>
        <w:drawing>
          <wp:inline distT="0" distB="0" distL="0" distR="0">
            <wp:extent cx="6325870" cy="481774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81" w:rsidRDefault="00D96B81" w:rsidP="00897BC4">
      <w:pPr>
        <w:jc w:val="both"/>
        <w:rPr>
          <w:rFonts w:cs="Arial"/>
          <w:szCs w:val="22"/>
        </w:rPr>
      </w:pPr>
    </w:p>
    <w:p w:rsidR="00D96B81" w:rsidRDefault="00D96B81" w:rsidP="00897BC4">
      <w:pPr>
        <w:jc w:val="both"/>
        <w:rPr>
          <w:rFonts w:cs="Arial"/>
          <w:szCs w:val="22"/>
        </w:rPr>
      </w:pPr>
    </w:p>
    <w:p w:rsidR="00974CDD" w:rsidRPr="00F52FE3" w:rsidRDefault="00974CDD" w:rsidP="00974CDD">
      <w:pPr>
        <w:jc w:val="both"/>
        <w:rPr>
          <w:rFonts w:cs="Arial"/>
          <w:b/>
          <w:szCs w:val="22"/>
        </w:rPr>
      </w:pPr>
      <w:r w:rsidRPr="00F52FE3">
        <w:rPr>
          <w:rFonts w:cs="Arial"/>
          <w:b/>
          <w:szCs w:val="22"/>
        </w:rPr>
        <w:t>Conclusiones:</w:t>
      </w:r>
    </w:p>
    <w:p w:rsidR="00974CDD" w:rsidRDefault="00974CDD" w:rsidP="00974CDD">
      <w:pPr>
        <w:jc w:val="both"/>
        <w:rPr>
          <w:rFonts w:cs="Arial"/>
          <w:szCs w:val="22"/>
        </w:rPr>
      </w:pPr>
    </w:p>
    <w:p w:rsidR="00974CDD" w:rsidRDefault="00974CDD" w:rsidP="00974CDD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Se evidencia </w:t>
      </w:r>
      <w:r w:rsidR="005B465C">
        <w:rPr>
          <w:rFonts w:cs="Arial"/>
          <w:szCs w:val="22"/>
        </w:rPr>
        <w:t>consumo alto sobre todo en el uso de la CPU, porcentajes de uso siempre por encima del 75%</w:t>
      </w:r>
      <w:r>
        <w:rPr>
          <w:rFonts w:cs="Arial"/>
          <w:szCs w:val="22"/>
        </w:rPr>
        <w:t>.</w:t>
      </w:r>
      <w:r w:rsidR="001E07EE">
        <w:rPr>
          <w:rFonts w:cs="Arial"/>
          <w:szCs w:val="22"/>
        </w:rPr>
        <w:t xml:space="preserve"> La memoria nunca paso del 30% de uso, máquina virtual asignada con 3 GB.</w:t>
      </w:r>
    </w:p>
    <w:p w:rsidR="00610E91" w:rsidRDefault="00610E91" w:rsidP="00897BC4">
      <w:pPr>
        <w:jc w:val="both"/>
        <w:rPr>
          <w:rFonts w:cs="Arial"/>
          <w:szCs w:val="22"/>
        </w:rPr>
      </w:pPr>
    </w:p>
    <w:p w:rsidR="00077540" w:rsidRDefault="00077540" w:rsidP="00897BC4">
      <w:pPr>
        <w:jc w:val="both"/>
        <w:rPr>
          <w:rFonts w:cs="Arial"/>
          <w:szCs w:val="22"/>
        </w:rPr>
      </w:pPr>
    </w:p>
    <w:p w:rsidR="00974CDD" w:rsidRDefault="00432432" w:rsidP="00897BC4">
      <w:pPr>
        <w:jc w:val="both"/>
        <w:rPr>
          <w:rFonts w:cs="Arial"/>
          <w:szCs w:val="22"/>
        </w:rPr>
      </w:pPr>
      <w:r w:rsidRPr="00432432">
        <w:rPr>
          <w:rFonts w:cs="Arial"/>
          <w:b/>
          <w:szCs w:val="22"/>
        </w:rPr>
        <w:t>Nota:</w:t>
      </w:r>
      <w:r>
        <w:rPr>
          <w:rFonts w:cs="Arial"/>
          <w:szCs w:val="22"/>
        </w:rPr>
        <w:t xml:space="preserve"> No pude ejecutar las pruebas en modo </w:t>
      </w:r>
      <w:proofErr w:type="spellStart"/>
      <w:r>
        <w:rPr>
          <w:rFonts w:cs="Arial"/>
          <w:szCs w:val="22"/>
        </w:rPr>
        <w:t>headless</w:t>
      </w:r>
      <w:proofErr w:type="spellEnd"/>
      <w:r>
        <w:rPr>
          <w:rFonts w:cs="Arial"/>
          <w:szCs w:val="22"/>
        </w:rPr>
        <w:t xml:space="preserve">, tuve errores en </w:t>
      </w:r>
      <w:r w:rsidR="001E07EE">
        <w:rPr>
          <w:rFonts w:cs="Arial"/>
          <w:szCs w:val="22"/>
        </w:rPr>
        <w:t>mí</w:t>
      </w:r>
      <w:r>
        <w:rPr>
          <w:rFonts w:cs="Arial"/>
          <w:szCs w:val="22"/>
        </w:rPr>
        <w:t xml:space="preserve"> maquina Linux con la instalación del cliente de </w:t>
      </w:r>
      <w:proofErr w:type="spellStart"/>
      <w:r>
        <w:rPr>
          <w:rFonts w:cs="Arial"/>
          <w:szCs w:val="22"/>
        </w:rPr>
        <w:t>cypress</w:t>
      </w:r>
      <w:proofErr w:type="spellEnd"/>
      <w:r>
        <w:rPr>
          <w:rFonts w:cs="Arial"/>
          <w:szCs w:val="22"/>
        </w:rPr>
        <w:t>.</w:t>
      </w:r>
    </w:p>
    <w:p w:rsidR="00974CDD" w:rsidRDefault="00974CDD" w:rsidP="00897BC4">
      <w:pPr>
        <w:jc w:val="both"/>
        <w:rPr>
          <w:rFonts w:cs="Arial"/>
          <w:szCs w:val="22"/>
        </w:rPr>
      </w:pPr>
    </w:p>
    <w:p w:rsidR="00974CDD" w:rsidRDefault="00974CDD" w:rsidP="00897BC4">
      <w:pPr>
        <w:jc w:val="both"/>
        <w:rPr>
          <w:rFonts w:cs="Arial"/>
          <w:szCs w:val="22"/>
        </w:rPr>
      </w:pPr>
    </w:p>
    <w:p w:rsidR="00974CDD" w:rsidRDefault="00974CDD" w:rsidP="00897BC4">
      <w:pPr>
        <w:jc w:val="both"/>
        <w:rPr>
          <w:rFonts w:cs="Arial"/>
          <w:szCs w:val="22"/>
        </w:rPr>
      </w:pPr>
    </w:p>
    <w:p w:rsidR="00974CDD" w:rsidRDefault="00974CDD" w:rsidP="00897BC4">
      <w:pPr>
        <w:jc w:val="both"/>
        <w:rPr>
          <w:rFonts w:cs="Arial"/>
          <w:szCs w:val="22"/>
        </w:rPr>
      </w:pPr>
    </w:p>
    <w:p w:rsidR="00974CDD" w:rsidRDefault="00974CDD" w:rsidP="00897BC4">
      <w:pPr>
        <w:jc w:val="both"/>
        <w:rPr>
          <w:rFonts w:cs="Arial"/>
          <w:szCs w:val="22"/>
        </w:rPr>
      </w:pPr>
    </w:p>
    <w:p w:rsidR="00974CDD" w:rsidRDefault="00974CDD" w:rsidP="00897BC4">
      <w:pPr>
        <w:jc w:val="both"/>
        <w:rPr>
          <w:rFonts w:cs="Arial"/>
          <w:szCs w:val="22"/>
        </w:rPr>
      </w:pPr>
    </w:p>
    <w:p w:rsidR="00974CDD" w:rsidRDefault="00974CDD" w:rsidP="00897BC4">
      <w:pPr>
        <w:jc w:val="both"/>
        <w:rPr>
          <w:rFonts w:cs="Arial"/>
          <w:szCs w:val="22"/>
        </w:rPr>
      </w:pPr>
    </w:p>
    <w:p w:rsidR="00974CDD" w:rsidRDefault="00974CDD" w:rsidP="00897BC4">
      <w:pPr>
        <w:jc w:val="both"/>
        <w:rPr>
          <w:rFonts w:cs="Arial"/>
          <w:szCs w:val="22"/>
        </w:rPr>
      </w:pPr>
    </w:p>
    <w:p w:rsidR="00974CDD" w:rsidRDefault="00974CDD" w:rsidP="00897BC4">
      <w:pPr>
        <w:jc w:val="both"/>
        <w:rPr>
          <w:rFonts w:cs="Arial"/>
          <w:szCs w:val="22"/>
        </w:rPr>
      </w:pPr>
    </w:p>
    <w:p w:rsidR="00974CDD" w:rsidRDefault="00974CDD" w:rsidP="00897BC4">
      <w:pPr>
        <w:jc w:val="both"/>
        <w:rPr>
          <w:rFonts w:cs="Arial"/>
          <w:szCs w:val="22"/>
        </w:rPr>
      </w:pPr>
    </w:p>
    <w:p w:rsidR="00974CDD" w:rsidRDefault="00974CDD" w:rsidP="00897BC4">
      <w:pPr>
        <w:jc w:val="both"/>
        <w:rPr>
          <w:rFonts w:cs="Arial"/>
          <w:szCs w:val="22"/>
        </w:rPr>
      </w:pPr>
    </w:p>
    <w:p w:rsidR="00974CDD" w:rsidRDefault="00974CDD" w:rsidP="00897BC4">
      <w:pPr>
        <w:jc w:val="both"/>
        <w:rPr>
          <w:rFonts w:cs="Arial"/>
          <w:szCs w:val="22"/>
        </w:rPr>
      </w:pPr>
    </w:p>
    <w:p w:rsidR="00171609" w:rsidRDefault="00171609" w:rsidP="00897BC4">
      <w:pPr>
        <w:jc w:val="both"/>
        <w:rPr>
          <w:rFonts w:cs="Arial"/>
          <w:szCs w:val="22"/>
        </w:rPr>
      </w:pPr>
    </w:p>
    <w:p w:rsidR="005A463F" w:rsidRDefault="005A463F" w:rsidP="005A463F">
      <w:pPr>
        <w:jc w:val="both"/>
        <w:rPr>
          <w:rFonts w:cs="Arial"/>
          <w:b/>
          <w:szCs w:val="22"/>
          <w:u w:val="single"/>
        </w:rPr>
      </w:pPr>
      <w:proofErr w:type="spellStart"/>
      <w:r>
        <w:rPr>
          <w:rFonts w:cs="Arial"/>
          <w:b/>
          <w:szCs w:val="22"/>
          <w:u w:val="single"/>
        </w:rPr>
        <w:lastRenderedPageBreak/>
        <w:t>Protractor</w:t>
      </w:r>
      <w:proofErr w:type="spellEnd"/>
    </w:p>
    <w:p w:rsidR="00927011" w:rsidRDefault="00927011" w:rsidP="005A463F">
      <w:pPr>
        <w:jc w:val="both"/>
        <w:rPr>
          <w:rFonts w:cs="Arial"/>
          <w:szCs w:val="22"/>
        </w:rPr>
      </w:pPr>
    </w:p>
    <w:p w:rsidR="00541934" w:rsidRDefault="00541934" w:rsidP="005A463F">
      <w:pPr>
        <w:jc w:val="both"/>
        <w:rPr>
          <w:rFonts w:cs="Arial"/>
          <w:szCs w:val="22"/>
        </w:rPr>
      </w:pPr>
    </w:p>
    <w:p w:rsidR="00927011" w:rsidRDefault="00541934" w:rsidP="005A463F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Nota: S</w:t>
      </w:r>
      <w:r w:rsidR="00927011">
        <w:rPr>
          <w:rFonts w:cs="Arial"/>
          <w:szCs w:val="22"/>
        </w:rPr>
        <w:t>e hicieron las 20 pruebas y se tomaron las muestras más representativas (mayor consumo de los recursos).</w:t>
      </w:r>
    </w:p>
    <w:p w:rsidR="00884761" w:rsidRDefault="00884761" w:rsidP="005A463F">
      <w:pPr>
        <w:jc w:val="both"/>
        <w:rPr>
          <w:rFonts w:cs="Arial"/>
          <w:szCs w:val="22"/>
        </w:rPr>
      </w:pPr>
    </w:p>
    <w:p w:rsidR="00541934" w:rsidRDefault="00541934" w:rsidP="005A463F">
      <w:pPr>
        <w:jc w:val="both"/>
        <w:rPr>
          <w:rFonts w:cs="Arial"/>
          <w:szCs w:val="22"/>
        </w:rPr>
      </w:pPr>
    </w:p>
    <w:p w:rsidR="00884761" w:rsidRDefault="00884761" w:rsidP="005A463F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Los tiempos de ejecución siempre estuvieron entre los 30 y los 40 segundos.</w:t>
      </w:r>
    </w:p>
    <w:p w:rsidR="0041275E" w:rsidRDefault="0041275E" w:rsidP="005A463F">
      <w:pPr>
        <w:jc w:val="both"/>
        <w:rPr>
          <w:rFonts w:cs="Arial"/>
          <w:szCs w:val="22"/>
        </w:rPr>
      </w:pPr>
    </w:p>
    <w:p w:rsidR="00541934" w:rsidRDefault="00541934" w:rsidP="005A463F">
      <w:pPr>
        <w:jc w:val="both"/>
        <w:rPr>
          <w:rFonts w:cs="Arial"/>
          <w:szCs w:val="22"/>
        </w:rPr>
      </w:pPr>
    </w:p>
    <w:p w:rsidR="00541934" w:rsidRDefault="00347D25" w:rsidP="005A463F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Estado inicial de </w:t>
      </w:r>
      <w:r w:rsidR="00927011">
        <w:rPr>
          <w:rFonts w:cs="Arial"/>
          <w:szCs w:val="22"/>
        </w:rPr>
        <w:t>los recursos</w:t>
      </w:r>
    </w:p>
    <w:p w:rsidR="0041275E" w:rsidRPr="005A463F" w:rsidRDefault="0041275E" w:rsidP="005A463F">
      <w:pPr>
        <w:jc w:val="both"/>
        <w:rPr>
          <w:rFonts w:cs="Arial"/>
          <w:szCs w:val="22"/>
        </w:rPr>
      </w:pPr>
    </w:p>
    <w:p w:rsidR="005A463F" w:rsidRDefault="00F214E2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69E6EBFE" wp14:editId="4DAB6A6A">
            <wp:extent cx="6332220" cy="424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E2" w:rsidRDefault="00F214E2" w:rsidP="00897BC4">
      <w:pPr>
        <w:jc w:val="both"/>
        <w:rPr>
          <w:rFonts w:cs="Arial"/>
          <w:szCs w:val="22"/>
        </w:rPr>
      </w:pPr>
    </w:p>
    <w:p w:rsidR="00F214E2" w:rsidRDefault="00F214E2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432432" w:rsidRDefault="00432432" w:rsidP="00897BC4">
      <w:pPr>
        <w:jc w:val="both"/>
        <w:rPr>
          <w:rFonts w:cs="Arial"/>
          <w:szCs w:val="22"/>
        </w:rPr>
      </w:pPr>
    </w:p>
    <w:p w:rsidR="00432432" w:rsidRDefault="00432432" w:rsidP="00897BC4">
      <w:pPr>
        <w:jc w:val="both"/>
        <w:rPr>
          <w:rFonts w:cs="Arial"/>
          <w:szCs w:val="22"/>
        </w:rPr>
      </w:pPr>
    </w:p>
    <w:p w:rsidR="00432432" w:rsidRDefault="00432432" w:rsidP="00897BC4">
      <w:pPr>
        <w:jc w:val="both"/>
        <w:rPr>
          <w:rFonts w:cs="Arial"/>
          <w:szCs w:val="22"/>
        </w:rPr>
      </w:pPr>
    </w:p>
    <w:p w:rsidR="00432432" w:rsidRDefault="00432432" w:rsidP="00897BC4">
      <w:pPr>
        <w:jc w:val="both"/>
        <w:rPr>
          <w:rFonts w:cs="Arial"/>
          <w:szCs w:val="22"/>
        </w:rPr>
      </w:pPr>
    </w:p>
    <w:p w:rsidR="00432432" w:rsidRDefault="00432432" w:rsidP="00897BC4">
      <w:pPr>
        <w:jc w:val="both"/>
        <w:rPr>
          <w:rFonts w:cs="Arial"/>
          <w:szCs w:val="22"/>
        </w:rPr>
      </w:pPr>
    </w:p>
    <w:p w:rsidR="00432432" w:rsidRDefault="00432432" w:rsidP="00897BC4">
      <w:pPr>
        <w:jc w:val="both"/>
        <w:rPr>
          <w:rFonts w:cs="Arial"/>
          <w:szCs w:val="22"/>
        </w:rPr>
      </w:pPr>
    </w:p>
    <w:p w:rsidR="00432432" w:rsidRDefault="00432432" w:rsidP="00897BC4">
      <w:pPr>
        <w:jc w:val="both"/>
        <w:rPr>
          <w:rFonts w:cs="Arial"/>
          <w:szCs w:val="22"/>
        </w:rPr>
      </w:pPr>
    </w:p>
    <w:p w:rsidR="00432432" w:rsidRDefault="00432432" w:rsidP="00897BC4">
      <w:pPr>
        <w:jc w:val="both"/>
        <w:rPr>
          <w:rFonts w:cs="Arial"/>
          <w:szCs w:val="22"/>
        </w:rPr>
      </w:pPr>
    </w:p>
    <w:p w:rsidR="00432432" w:rsidRDefault="00432432" w:rsidP="00897BC4">
      <w:pPr>
        <w:jc w:val="both"/>
        <w:rPr>
          <w:rFonts w:cs="Arial"/>
          <w:szCs w:val="22"/>
        </w:rPr>
      </w:pPr>
    </w:p>
    <w:p w:rsidR="00432432" w:rsidRDefault="00432432" w:rsidP="00897BC4">
      <w:pPr>
        <w:jc w:val="both"/>
        <w:rPr>
          <w:rFonts w:cs="Arial"/>
          <w:szCs w:val="22"/>
        </w:rPr>
      </w:pPr>
    </w:p>
    <w:p w:rsidR="003408EC" w:rsidRDefault="003408EC" w:rsidP="003408EC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Sin modo </w:t>
      </w:r>
      <w:proofErr w:type="spellStart"/>
      <w:r>
        <w:rPr>
          <w:rFonts w:cs="Arial"/>
          <w:szCs w:val="22"/>
        </w:rPr>
        <w:t>headless</w:t>
      </w:r>
      <w:proofErr w:type="spellEnd"/>
    </w:p>
    <w:p w:rsidR="003408EC" w:rsidRDefault="003408EC" w:rsidP="00897BC4">
      <w:pPr>
        <w:jc w:val="both"/>
        <w:rPr>
          <w:rFonts w:cs="Arial"/>
          <w:szCs w:val="22"/>
        </w:rPr>
      </w:pPr>
    </w:p>
    <w:p w:rsidR="00F214E2" w:rsidRDefault="00F214E2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0E598EC5" wp14:editId="66A5E55C">
            <wp:extent cx="6332220" cy="424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E2" w:rsidRDefault="00F214E2" w:rsidP="00897BC4">
      <w:pPr>
        <w:jc w:val="both"/>
        <w:rPr>
          <w:rFonts w:cs="Arial"/>
          <w:szCs w:val="22"/>
        </w:rPr>
      </w:pPr>
    </w:p>
    <w:p w:rsidR="00F214E2" w:rsidRDefault="00F214E2" w:rsidP="00897BC4">
      <w:pPr>
        <w:jc w:val="both"/>
        <w:rPr>
          <w:rFonts w:cs="Arial"/>
          <w:szCs w:val="22"/>
        </w:rPr>
      </w:pPr>
    </w:p>
    <w:p w:rsidR="00F214E2" w:rsidRDefault="00F214E2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7A1C9F6" wp14:editId="15A5F5DC">
            <wp:extent cx="6332220" cy="424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E2" w:rsidRDefault="00F214E2" w:rsidP="00897BC4">
      <w:pPr>
        <w:jc w:val="both"/>
        <w:rPr>
          <w:rFonts w:cs="Arial"/>
          <w:szCs w:val="22"/>
        </w:rPr>
      </w:pPr>
    </w:p>
    <w:p w:rsidR="00F214E2" w:rsidRDefault="00F214E2" w:rsidP="00897BC4">
      <w:pPr>
        <w:jc w:val="both"/>
        <w:rPr>
          <w:rFonts w:cs="Arial"/>
          <w:szCs w:val="22"/>
        </w:rPr>
      </w:pPr>
    </w:p>
    <w:p w:rsidR="00F214E2" w:rsidRDefault="00F214E2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AC05F7A" wp14:editId="311B82B0">
            <wp:extent cx="6332220" cy="424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E2" w:rsidRDefault="00F214E2" w:rsidP="00897BC4">
      <w:pPr>
        <w:jc w:val="both"/>
        <w:rPr>
          <w:rFonts w:cs="Arial"/>
          <w:szCs w:val="22"/>
        </w:rPr>
      </w:pPr>
    </w:p>
    <w:p w:rsidR="00F214E2" w:rsidRDefault="00F214E2" w:rsidP="00897BC4">
      <w:pPr>
        <w:jc w:val="both"/>
        <w:rPr>
          <w:rFonts w:cs="Arial"/>
          <w:szCs w:val="22"/>
        </w:rPr>
      </w:pPr>
    </w:p>
    <w:p w:rsidR="00F214E2" w:rsidRDefault="0097684C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B63B96A" wp14:editId="6217B50B">
            <wp:extent cx="6332220" cy="424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4C" w:rsidRDefault="0097684C" w:rsidP="00897BC4">
      <w:pPr>
        <w:jc w:val="both"/>
        <w:rPr>
          <w:rFonts w:cs="Arial"/>
          <w:szCs w:val="22"/>
        </w:rPr>
      </w:pPr>
    </w:p>
    <w:p w:rsidR="0097684C" w:rsidRDefault="0097684C" w:rsidP="00897BC4">
      <w:pPr>
        <w:jc w:val="both"/>
        <w:rPr>
          <w:rFonts w:cs="Arial"/>
          <w:szCs w:val="22"/>
        </w:rPr>
      </w:pPr>
    </w:p>
    <w:p w:rsidR="00AA53AC" w:rsidRDefault="00347D25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F018201" wp14:editId="3EDA9938">
            <wp:extent cx="6332220" cy="424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25" w:rsidRDefault="00347D25" w:rsidP="00897BC4">
      <w:pPr>
        <w:jc w:val="both"/>
        <w:rPr>
          <w:rFonts w:cs="Arial"/>
          <w:szCs w:val="22"/>
        </w:rPr>
      </w:pPr>
    </w:p>
    <w:p w:rsidR="00347D25" w:rsidRDefault="00347D25" w:rsidP="00897BC4">
      <w:pPr>
        <w:jc w:val="both"/>
        <w:rPr>
          <w:rFonts w:cs="Arial"/>
          <w:szCs w:val="22"/>
        </w:rPr>
      </w:pPr>
    </w:p>
    <w:p w:rsidR="00347D25" w:rsidRDefault="00347D25" w:rsidP="00897BC4">
      <w:pPr>
        <w:jc w:val="both"/>
        <w:rPr>
          <w:rFonts w:cs="Arial"/>
          <w:szCs w:val="22"/>
        </w:rPr>
      </w:pPr>
    </w:p>
    <w:p w:rsidR="00347D25" w:rsidRDefault="00347D2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4F77D3" w:rsidRDefault="00ED72D5" w:rsidP="00897BC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Con modo </w:t>
      </w:r>
      <w:proofErr w:type="spellStart"/>
      <w:r>
        <w:rPr>
          <w:rFonts w:cs="Arial"/>
          <w:szCs w:val="22"/>
        </w:rPr>
        <w:t>headless</w:t>
      </w:r>
      <w:proofErr w:type="spellEnd"/>
    </w:p>
    <w:p w:rsidR="004F77D3" w:rsidRDefault="004F77D3" w:rsidP="00897BC4">
      <w:pPr>
        <w:jc w:val="both"/>
        <w:rPr>
          <w:rFonts w:cs="Arial"/>
          <w:szCs w:val="22"/>
        </w:rPr>
      </w:pPr>
    </w:p>
    <w:p w:rsidR="00ED72D5" w:rsidRDefault="00033EC9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0479CED0" wp14:editId="483F71F6">
            <wp:extent cx="6332220" cy="424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C9" w:rsidRDefault="00033EC9" w:rsidP="00897BC4">
      <w:pPr>
        <w:jc w:val="both"/>
        <w:rPr>
          <w:rFonts w:cs="Arial"/>
          <w:szCs w:val="22"/>
        </w:rPr>
      </w:pPr>
    </w:p>
    <w:p w:rsidR="00033EC9" w:rsidRDefault="00033EC9" w:rsidP="00897BC4">
      <w:pPr>
        <w:jc w:val="both"/>
        <w:rPr>
          <w:rFonts w:cs="Arial"/>
          <w:szCs w:val="22"/>
        </w:rPr>
      </w:pPr>
    </w:p>
    <w:p w:rsidR="00033EC9" w:rsidRDefault="00033EC9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6D9CB5B" wp14:editId="2CF66953">
            <wp:extent cx="6332220" cy="4249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C9" w:rsidRDefault="00033EC9" w:rsidP="00897BC4">
      <w:pPr>
        <w:jc w:val="both"/>
        <w:rPr>
          <w:rFonts w:cs="Arial"/>
          <w:szCs w:val="22"/>
        </w:rPr>
      </w:pPr>
    </w:p>
    <w:p w:rsidR="00033EC9" w:rsidRDefault="00033EC9" w:rsidP="00897BC4">
      <w:pPr>
        <w:jc w:val="both"/>
        <w:rPr>
          <w:rFonts w:cs="Arial"/>
          <w:szCs w:val="22"/>
        </w:rPr>
      </w:pPr>
    </w:p>
    <w:p w:rsidR="00033EC9" w:rsidRDefault="00033EC9" w:rsidP="00897BC4">
      <w:pPr>
        <w:jc w:val="both"/>
        <w:rPr>
          <w:rFonts w:cs="Arial"/>
          <w:szCs w:val="22"/>
        </w:rPr>
      </w:pPr>
    </w:p>
    <w:p w:rsidR="00465148" w:rsidRDefault="00465148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DF52729" wp14:editId="2B033E28">
            <wp:extent cx="6332220" cy="4249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48" w:rsidRDefault="00465148" w:rsidP="00897BC4">
      <w:pPr>
        <w:jc w:val="both"/>
        <w:rPr>
          <w:rFonts w:cs="Arial"/>
          <w:szCs w:val="22"/>
        </w:rPr>
      </w:pPr>
    </w:p>
    <w:p w:rsidR="00465148" w:rsidRDefault="00465148" w:rsidP="00897BC4">
      <w:pPr>
        <w:jc w:val="both"/>
        <w:rPr>
          <w:rFonts w:cs="Arial"/>
          <w:szCs w:val="22"/>
        </w:rPr>
      </w:pPr>
    </w:p>
    <w:p w:rsidR="00465148" w:rsidRDefault="00465148" w:rsidP="00897BC4">
      <w:pPr>
        <w:jc w:val="both"/>
        <w:rPr>
          <w:rFonts w:cs="Arial"/>
          <w:szCs w:val="22"/>
        </w:rPr>
      </w:pPr>
    </w:p>
    <w:p w:rsidR="00197C9B" w:rsidRDefault="00174AC8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31FD099" wp14:editId="3C2F9FF1">
            <wp:extent cx="6332220" cy="4249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C8" w:rsidRDefault="00174AC8" w:rsidP="00897BC4">
      <w:pPr>
        <w:jc w:val="both"/>
        <w:rPr>
          <w:rFonts w:cs="Arial"/>
          <w:szCs w:val="22"/>
        </w:rPr>
      </w:pPr>
    </w:p>
    <w:p w:rsidR="00174AC8" w:rsidRDefault="00174AC8" w:rsidP="00897BC4">
      <w:pPr>
        <w:jc w:val="both"/>
        <w:rPr>
          <w:rFonts w:cs="Arial"/>
          <w:szCs w:val="22"/>
        </w:rPr>
      </w:pPr>
    </w:p>
    <w:p w:rsidR="00174AC8" w:rsidRDefault="00174AC8" w:rsidP="00897BC4">
      <w:pPr>
        <w:jc w:val="both"/>
        <w:rPr>
          <w:rFonts w:cs="Arial"/>
          <w:szCs w:val="22"/>
        </w:rPr>
      </w:pPr>
    </w:p>
    <w:p w:rsidR="00685A99" w:rsidRDefault="00376698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F6AC651" wp14:editId="2E7E6594">
            <wp:extent cx="6332220" cy="4249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98" w:rsidRDefault="00376698" w:rsidP="00897BC4">
      <w:pPr>
        <w:jc w:val="both"/>
        <w:rPr>
          <w:rFonts w:cs="Arial"/>
          <w:szCs w:val="22"/>
        </w:rPr>
      </w:pPr>
    </w:p>
    <w:p w:rsidR="00376698" w:rsidRDefault="00376698" w:rsidP="00897BC4">
      <w:pPr>
        <w:jc w:val="both"/>
        <w:rPr>
          <w:rFonts w:cs="Arial"/>
          <w:szCs w:val="22"/>
        </w:rPr>
      </w:pPr>
    </w:p>
    <w:p w:rsidR="00376698" w:rsidRPr="00F52FE3" w:rsidRDefault="00F52FE3" w:rsidP="00897BC4">
      <w:pPr>
        <w:jc w:val="both"/>
        <w:rPr>
          <w:rFonts w:cs="Arial"/>
          <w:b/>
          <w:szCs w:val="22"/>
        </w:rPr>
      </w:pPr>
      <w:r w:rsidRPr="00F52FE3">
        <w:rPr>
          <w:rFonts w:cs="Arial"/>
          <w:b/>
          <w:szCs w:val="22"/>
        </w:rPr>
        <w:t>Conclusiones:</w:t>
      </w:r>
    </w:p>
    <w:p w:rsidR="00F52FE3" w:rsidRDefault="00F52FE3" w:rsidP="00897BC4">
      <w:pPr>
        <w:jc w:val="both"/>
        <w:rPr>
          <w:rFonts w:cs="Arial"/>
          <w:szCs w:val="22"/>
        </w:rPr>
      </w:pPr>
    </w:p>
    <w:p w:rsidR="00F52FE3" w:rsidRDefault="00F52FE3" w:rsidP="00897BC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Se evidencia reducción en el consumo de recursos en modo </w:t>
      </w:r>
      <w:proofErr w:type="spellStart"/>
      <w:r>
        <w:rPr>
          <w:rFonts w:cs="Arial"/>
          <w:szCs w:val="22"/>
        </w:rPr>
        <w:t>headless</w:t>
      </w:r>
      <w:proofErr w:type="spellEnd"/>
      <w:r>
        <w:rPr>
          <w:rFonts w:cs="Arial"/>
          <w:szCs w:val="22"/>
        </w:rPr>
        <w:t>, sin embargo</w:t>
      </w:r>
      <w:r w:rsidR="004734C0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no se evidencia que esta reducción en el consumo sea muy significativo</w:t>
      </w:r>
      <w:r w:rsidR="004734C0">
        <w:rPr>
          <w:rFonts w:cs="Arial"/>
          <w:szCs w:val="22"/>
        </w:rPr>
        <w:t>, la CPU pasa de un uso del 50% al 40% y la memoria de un uso de 4.</w:t>
      </w:r>
      <w:r w:rsidR="009A6D46">
        <w:rPr>
          <w:rFonts w:cs="Arial"/>
          <w:szCs w:val="22"/>
        </w:rPr>
        <w:t>7</w:t>
      </w:r>
      <w:r w:rsidR="004734C0">
        <w:rPr>
          <w:rFonts w:cs="Arial"/>
          <w:szCs w:val="22"/>
        </w:rPr>
        <w:t xml:space="preserve"> GB a 4.4 GB.</w:t>
      </w:r>
    </w:p>
    <w:p w:rsidR="00376698" w:rsidRDefault="00376698" w:rsidP="00897BC4">
      <w:pPr>
        <w:jc w:val="both"/>
        <w:rPr>
          <w:rFonts w:cs="Arial"/>
          <w:szCs w:val="22"/>
        </w:rPr>
      </w:pPr>
    </w:p>
    <w:p w:rsidR="00ED72D5" w:rsidRDefault="00ED72D5" w:rsidP="00897BC4">
      <w:pPr>
        <w:jc w:val="both"/>
        <w:rPr>
          <w:rFonts w:cs="Arial"/>
          <w:szCs w:val="22"/>
        </w:rPr>
      </w:pPr>
    </w:p>
    <w:p w:rsidR="004800ED" w:rsidRPr="00DC082A" w:rsidRDefault="004800ED" w:rsidP="004800ED">
      <w:pPr>
        <w:jc w:val="both"/>
        <w:rPr>
          <w:rFonts w:cs="Arial"/>
          <w:b/>
          <w:szCs w:val="22"/>
          <w:lang w:val="es-419"/>
        </w:rPr>
      </w:pPr>
      <w:r w:rsidRPr="00DC082A">
        <w:rPr>
          <w:rFonts w:cs="Arial"/>
          <w:b/>
          <w:szCs w:val="22"/>
          <w:lang w:val="es-419"/>
        </w:rPr>
        <w:t>¿En qué casos cree que valdría la pena ejecutar sus pruebas de esta forma?</w:t>
      </w:r>
    </w:p>
    <w:p w:rsidR="004800ED" w:rsidRDefault="004800ED" w:rsidP="004800ED">
      <w:pPr>
        <w:jc w:val="both"/>
        <w:rPr>
          <w:rFonts w:cs="Arial"/>
          <w:szCs w:val="22"/>
          <w:lang w:val="es-419"/>
        </w:rPr>
      </w:pPr>
    </w:p>
    <w:p w:rsidR="004800ED" w:rsidRDefault="004800ED" w:rsidP="004800ED">
      <w:pPr>
        <w:jc w:val="both"/>
        <w:rPr>
          <w:rFonts w:cs="Arial"/>
          <w:szCs w:val="22"/>
          <w:lang w:val="es-419"/>
        </w:rPr>
      </w:pPr>
      <w:r>
        <w:rPr>
          <w:rFonts w:cs="Arial"/>
          <w:szCs w:val="22"/>
          <w:lang w:val="es-419"/>
        </w:rPr>
        <w:t>Considero que es muy útil en el caso de un proceso de integración continua ya que es un proceso automatizado y no es necesaria la interacción con el browser.</w:t>
      </w:r>
    </w:p>
    <w:p w:rsidR="004800ED" w:rsidRPr="004800ED" w:rsidRDefault="004800ED" w:rsidP="00897BC4">
      <w:pPr>
        <w:jc w:val="both"/>
        <w:rPr>
          <w:rFonts w:cs="Arial"/>
          <w:szCs w:val="22"/>
          <w:lang w:val="es-419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Pr="003C1B0E" w:rsidRDefault="003408EC" w:rsidP="00897BC4">
      <w:pPr>
        <w:jc w:val="both"/>
        <w:rPr>
          <w:rFonts w:cs="Arial"/>
          <w:b/>
          <w:szCs w:val="22"/>
          <w:u w:val="single"/>
        </w:rPr>
      </w:pPr>
      <w:proofErr w:type="spellStart"/>
      <w:r w:rsidRPr="003C1B0E">
        <w:rPr>
          <w:rFonts w:cs="Arial"/>
          <w:b/>
          <w:szCs w:val="22"/>
          <w:u w:val="single"/>
        </w:rPr>
        <w:lastRenderedPageBreak/>
        <w:t>Webdriver</w:t>
      </w:r>
      <w:proofErr w:type="spellEnd"/>
    </w:p>
    <w:p w:rsidR="003408EC" w:rsidRDefault="003408EC" w:rsidP="003408EC">
      <w:pPr>
        <w:jc w:val="both"/>
        <w:rPr>
          <w:rFonts w:cs="Arial"/>
          <w:szCs w:val="22"/>
        </w:rPr>
      </w:pPr>
    </w:p>
    <w:p w:rsidR="00325BF5" w:rsidRDefault="00325BF5" w:rsidP="003408EC">
      <w:pPr>
        <w:jc w:val="both"/>
        <w:rPr>
          <w:rFonts w:cs="Arial"/>
          <w:szCs w:val="22"/>
        </w:rPr>
      </w:pPr>
    </w:p>
    <w:p w:rsidR="003408EC" w:rsidRDefault="00325BF5" w:rsidP="003408EC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Nota: S</w:t>
      </w:r>
      <w:r w:rsidR="003408EC">
        <w:rPr>
          <w:rFonts w:cs="Arial"/>
          <w:szCs w:val="22"/>
        </w:rPr>
        <w:t>e hicieron las 20 pruebas y se tomaron las muestras más representativas (mayor consumo de los recursos).</w:t>
      </w:r>
    </w:p>
    <w:p w:rsidR="003408EC" w:rsidRDefault="003408EC" w:rsidP="003408EC">
      <w:pPr>
        <w:jc w:val="both"/>
        <w:rPr>
          <w:rFonts w:cs="Arial"/>
          <w:szCs w:val="22"/>
        </w:rPr>
      </w:pPr>
    </w:p>
    <w:p w:rsidR="00325BF5" w:rsidRDefault="00325BF5" w:rsidP="003408EC">
      <w:pPr>
        <w:jc w:val="both"/>
        <w:rPr>
          <w:rFonts w:cs="Arial"/>
          <w:szCs w:val="22"/>
        </w:rPr>
      </w:pPr>
    </w:p>
    <w:p w:rsidR="003408EC" w:rsidRDefault="003408EC" w:rsidP="003408EC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Los tiempos de ejecución </w:t>
      </w:r>
      <w:r w:rsidR="00914D35">
        <w:rPr>
          <w:rFonts w:cs="Arial"/>
          <w:szCs w:val="22"/>
        </w:rPr>
        <w:t>siempre estuvieron entre los 100</w:t>
      </w:r>
      <w:r>
        <w:rPr>
          <w:rFonts w:cs="Arial"/>
          <w:szCs w:val="22"/>
        </w:rPr>
        <w:t xml:space="preserve"> y los </w:t>
      </w:r>
      <w:r w:rsidR="00914D35">
        <w:rPr>
          <w:rFonts w:cs="Arial"/>
          <w:szCs w:val="22"/>
        </w:rPr>
        <w:t>120</w:t>
      </w:r>
      <w:r>
        <w:rPr>
          <w:rFonts w:cs="Arial"/>
          <w:szCs w:val="22"/>
        </w:rPr>
        <w:t xml:space="preserve"> segundos.</w:t>
      </w:r>
    </w:p>
    <w:p w:rsidR="003408EC" w:rsidRDefault="003408EC" w:rsidP="003408EC">
      <w:pPr>
        <w:jc w:val="both"/>
        <w:rPr>
          <w:rFonts w:cs="Arial"/>
          <w:szCs w:val="22"/>
        </w:rPr>
      </w:pPr>
    </w:p>
    <w:p w:rsidR="00325BF5" w:rsidRDefault="00325BF5" w:rsidP="003408EC">
      <w:pPr>
        <w:jc w:val="both"/>
        <w:rPr>
          <w:rFonts w:cs="Arial"/>
          <w:szCs w:val="22"/>
        </w:rPr>
      </w:pPr>
    </w:p>
    <w:p w:rsidR="003408EC" w:rsidRDefault="003408EC" w:rsidP="003408EC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Estado inicial de los recursos</w:t>
      </w:r>
    </w:p>
    <w:p w:rsidR="003408EC" w:rsidRPr="005A463F" w:rsidRDefault="003408EC" w:rsidP="003408EC">
      <w:pPr>
        <w:jc w:val="both"/>
        <w:rPr>
          <w:rFonts w:cs="Arial"/>
          <w:szCs w:val="22"/>
        </w:rPr>
      </w:pPr>
    </w:p>
    <w:p w:rsidR="003408EC" w:rsidRDefault="003408EC" w:rsidP="003408EC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4D0BC50C" wp14:editId="579346C8">
            <wp:extent cx="6332220" cy="4249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EC" w:rsidRDefault="003408EC" w:rsidP="003408EC">
      <w:pPr>
        <w:jc w:val="both"/>
        <w:rPr>
          <w:rFonts w:cs="Arial"/>
          <w:szCs w:val="22"/>
        </w:rPr>
      </w:pPr>
    </w:p>
    <w:p w:rsidR="003408EC" w:rsidRDefault="003408EC" w:rsidP="003408EC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184850" w:rsidRDefault="00184850" w:rsidP="00897BC4">
      <w:pPr>
        <w:jc w:val="both"/>
        <w:rPr>
          <w:rFonts w:cs="Arial"/>
          <w:szCs w:val="22"/>
        </w:rPr>
      </w:pPr>
    </w:p>
    <w:p w:rsidR="00184850" w:rsidRDefault="00184850" w:rsidP="00897BC4">
      <w:pPr>
        <w:jc w:val="both"/>
        <w:rPr>
          <w:rFonts w:cs="Arial"/>
          <w:szCs w:val="22"/>
        </w:rPr>
      </w:pPr>
    </w:p>
    <w:p w:rsidR="00184850" w:rsidRDefault="00184850" w:rsidP="00897BC4">
      <w:pPr>
        <w:jc w:val="both"/>
        <w:rPr>
          <w:rFonts w:cs="Arial"/>
          <w:szCs w:val="22"/>
        </w:rPr>
      </w:pPr>
    </w:p>
    <w:p w:rsidR="00184850" w:rsidRDefault="00184850" w:rsidP="00897BC4">
      <w:pPr>
        <w:jc w:val="both"/>
        <w:rPr>
          <w:rFonts w:cs="Arial"/>
          <w:szCs w:val="22"/>
        </w:rPr>
      </w:pPr>
    </w:p>
    <w:p w:rsidR="00184850" w:rsidRDefault="00184850" w:rsidP="00897BC4">
      <w:pPr>
        <w:jc w:val="both"/>
        <w:rPr>
          <w:rFonts w:cs="Arial"/>
          <w:szCs w:val="22"/>
        </w:rPr>
      </w:pPr>
    </w:p>
    <w:p w:rsidR="00184850" w:rsidRDefault="00184850" w:rsidP="00897BC4">
      <w:pPr>
        <w:jc w:val="both"/>
        <w:rPr>
          <w:rFonts w:cs="Arial"/>
          <w:szCs w:val="22"/>
        </w:rPr>
      </w:pPr>
    </w:p>
    <w:p w:rsidR="00184850" w:rsidRDefault="00184850" w:rsidP="00897BC4">
      <w:pPr>
        <w:jc w:val="both"/>
        <w:rPr>
          <w:rFonts w:cs="Arial"/>
          <w:szCs w:val="22"/>
        </w:rPr>
      </w:pPr>
    </w:p>
    <w:p w:rsidR="00184850" w:rsidRDefault="00184850" w:rsidP="00897BC4">
      <w:pPr>
        <w:jc w:val="both"/>
        <w:rPr>
          <w:rFonts w:cs="Arial"/>
          <w:szCs w:val="22"/>
        </w:rPr>
      </w:pPr>
    </w:p>
    <w:p w:rsidR="00184850" w:rsidRDefault="00184850" w:rsidP="00897BC4">
      <w:pPr>
        <w:jc w:val="both"/>
        <w:rPr>
          <w:rFonts w:cs="Arial"/>
          <w:szCs w:val="22"/>
        </w:rPr>
      </w:pPr>
    </w:p>
    <w:p w:rsidR="00184850" w:rsidRDefault="00184850" w:rsidP="00897BC4">
      <w:pPr>
        <w:jc w:val="both"/>
        <w:rPr>
          <w:rFonts w:cs="Arial"/>
          <w:szCs w:val="22"/>
        </w:rPr>
      </w:pPr>
    </w:p>
    <w:p w:rsidR="00184850" w:rsidRDefault="00184850" w:rsidP="00897BC4">
      <w:pPr>
        <w:jc w:val="both"/>
        <w:rPr>
          <w:rFonts w:cs="Arial"/>
          <w:szCs w:val="22"/>
        </w:rPr>
      </w:pPr>
    </w:p>
    <w:p w:rsidR="00184850" w:rsidRDefault="00184850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Sin modo </w:t>
      </w:r>
      <w:proofErr w:type="spellStart"/>
      <w:r>
        <w:rPr>
          <w:rFonts w:cs="Arial"/>
          <w:szCs w:val="22"/>
        </w:rPr>
        <w:t>headless</w:t>
      </w:r>
      <w:proofErr w:type="spellEnd"/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FB1543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3F3B183D" wp14:editId="058071B5">
            <wp:extent cx="6332220" cy="4249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43" w:rsidRDefault="00FB1543" w:rsidP="00897BC4">
      <w:pPr>
        <w:jc w:val="both"/>
        <w:rPr>
          <w:rFonts w:cs="Arial"/>
          <w:szCs w:val="22"/>
        </w:rPr>
      </w:pPr>
    </w:p>
    <w:p w:rsidR="00FB1543" w:rsidRDefault="00FB1543" w:rsidP="00897BC4">
      <w:pPr>
        <w:jc w:val="both"/>
        <w:rPr>
          <w:rFonts w:cs="Arial"/>
          <w:szCs w:val="22"/>
        </w:rPr>
      </w:pPr>
    </w:p>
    <w:p w:rsidR="00FB1543" w:rsidRDefault="00FB1543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2F392BB" wp14:editId="37967377">
            <wp:extent cx="6332220" cy="4249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50" w:rsidRDefault="00184850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FB1543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F461042" wp14:editId="6C29C0FE">
            <wp:extent cx="6332220" cy="4249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EC" w:rsidRDefault="003408EC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A763CB" w:rsidRDefault="00A763CB" w:rsidP="00897BC4">
      <w:pPr>
        <w:jc w:val="both"/>
        <w:rPr>
          <w:rFonts w:cs="Arial"/>
          <w:szCs w:val="22"/>
        </w:rPr>
      </w:pPr>
    </w:p>
    <w:p w:rsidR="000875F8" w:rsidRDefault="000875F8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E62DE28" wp14:editId="7DF76E65">
            <wp:extent cx="6332220" cy="4249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F8" w:rsidRDefault="000875F8" w:rsidP="00897BC4">
      <w:pPr>
        <w:jc w:val="both"/>
        <w:rPr>
          <w:rFonts w:cs="Arial"/>
          <w:szCs w:val="22"/>
        </w:rPr>
      </w:pPr>
    </w:p>
    <w:p w:rsidR="000875F8" w:rsidRDefault="000875F8" w:rsidP="00897BC4">
      <w:pPr>
        <w:jc w:val="both"/>
        <w:rPr>
          <w:rFonts w:cs="Arial"/>
          <w:szCs w:val="22"/>
        </w:rPr>
      </w:pPr>
    </w:p>
    <w:p w:rsidR="000875F8" w:rsidRDefault="000875F8" w:rsidP="00897BC4">
      <w:pPr>
        <w:jc w:val="both"/>
        <w:rPr>
          <w:rFonts w:cs="Arial"/>
          <w:szCs w:val="22"/>
        </w:rPr>
      </w:pPr>
    </w:p>
    <w:p w:rsidR="000875F8" w:rsidRDefault="00E10AE1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9B10A42" wp14:editId="51225F90">
            <wp:extent cx="6332220" cy="4249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E1" w:rsidRDefault="00E10AE1" w:rsidP="00897BC4">
      <w:pPr>
        <w:jc w:val="both"/>
        <w:rPr>
          <w:rFonts w:cs="Arial"/>
          <w:szCs w:val="22"/>
        </w:rPr>
      </w:pPr>
    </w:p>
    <w:p w:rsidR="00E10AE1" w:rsidRDefault="00E10AE1" w:rsidP="00897BC4">
      <w:pPr>
        <w:jc w:val="both"/>
        <w:rPr>
          <w:rFonts w:cs="Arial"/>
          <w:szCs w:val="22"/>
        </w:rPr>
      </w:pPr>
    </w:p>
    <w:p w:rsidR="00E10AE1" w:rsidRDefault="00E10AE1" w:rsidP="00897BC4">
      <w:pPr>
        <w:jc w:val="both"/>
        <w:rPr>
          <w:rFonts w:cs="Arial"/>
          <w:szCs w:val="22"/>
        </w:rPr>
      </w:pPr>
    </w:p>
    <w:p w:rsidR="000875F8" w:rsidRDefault="000875F8" w:rsidP="00897BC4">
      <w:pPr>
        <w:jc w:val="both"/>
        <w:rPr>
          <w:rFonts w:cs="Arial"/>
          <w:szCs w:val="22"/>
        </w:rPr>
      </w:pPr>
    </w:p>
    <w:p w:rsidR="003408EC" w:rsidRDefault="003408EC" w:rsidP="00897BC4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7636AB" w:rsidRDefault="007636AB" w:rsidP="003408EC">
      <w:pPr>
        <w:jc w:val="both"/>
        <w:rPr>
          <w:rFonts w:cs="Arial"/>
          <w:szCs w:val="22"/>
        </w:rPr>
      </w:pPr>
    </w:p>
    <w:p w:rsidR="003408EC" w:rsidRDefault="003408EC" w:rsidP="003408EC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Con modo </w:t>
      </w:r>
      <w:proofErr w:type="spellStart"/>
      <w:r>
        <w:rPr>
          <w:rFonts w:cs="Arial"/>
          <w:szCs w:val="22"/>
        </w:rPr>
        <w:t>headless</w:t>
      </w:r>
      <w:proofErr w:type="spellEnd"/>
    </w:p>
    <w:p w:rsidR="0080591F" w:rsidRDefault="0080591F" w:rsidP="00897BC4">
      <w:pPr>
        <w:jc w:val="both"/>
        <w:rPr>
          <w:rFonts w:cs="Arial"/>
          <w:szCs w:val="22"/>
        </w:rPr>
      </w:pPr>
    </w:p>
    <w:p w:rsidR="0080591F" w:rsidRDefault="00595589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0E750A17" wp14:editId="4A44AABF">
            <wp:extent cx="6332220" cy="4249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89" w:rsidRDefault="00595589" w:rsidP="00897BC4">
      <w:pPr>
        <w:jc w:val="both"/>
        <w:rPr>
          <w:rFonts w:cs="Arial"/>
          <w:szCs w:val="22"/>
        </w:rPr>
      </w:pPr>
    </w:p>
    <w:p w:rsidR="00595589" w:rsidRDefault="00595589" w:rsidP="00897BC4">
      <w:pPr>
        <w:jc w:val="both"/>
        <w:rPr>
          <w:rFonts w:cs="Arial"/>
          <w:szCs w:val="22"/>
        </w:rPr>
      </w:pPr>
    </w:p>
    <w:p w:rsidR="00595589" w:rsidRDefault="00595589" w:rsidP="00897BC4">
      <w:pPr>
        <w:jc w:val="both"/>
        <w:rPr>
          <w:rFonts w:cs="Arial"/>
          <w:szCs w:val="22"/>
        </w:rPr>
      </w:pPr>
    </w:p>
    <w:p w:rsidR="00595589" w:rsidRDefault="004F3C23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CB364DB" wp14:editId="406FA69A">
            <wp:extent cx="6332220" cy="4249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23" w:rsidRDefault="004F3C23" w:rsidP="00897BC4">
      <w:pPr>
        <w:jc w:val="both"/>
        <w:rPr>
          <w:rFonts w:cs="Arial"/>
          <w:szCs w:val="22"/>
        </w:rPr>
      </w:pPr>
    </w:p>
    <w:p w:rsidR="004F3C23" w:rsidRDefault="004F3C23" w:rsidP="00897BC4">
      <w:pPr>
        <w:jc w:val="both"/>
        <w:rPr>
          <w:rFonts w:cs="Arial"/>
          <w:szCs w:val="22"/>
        </w:rPr>
      </w:pPr>
    </w:p>
    <w:p w:rsidR="004F3C23" w:rsidRDefault="004F3C23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815A0C6" wp14:editId="3BA3BCC7">
            <wp:extent cx="6332220" cy="4249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23" w:rsidRDefault="004F3C23" w:rsidP="00897BC4">
      <w:pPr>
        <w:jc w:val="both"/>
        <w:rPr>
          <w:rFonts w:cs="Arial"/>
          <w:szCs w:val="22"/>
        </w:rPr>
      </w:pPr>
    </w:p>
    <w:p w:rsidR="004F3C23" w:rsidRDefault="004F3C23" w:rsidP="00897BC4">
      <w:pPr>
        <w:jc w:val="both"/>
        <w:rPr>
          <w:rFonts w:cs="Arial"/>
          <w:szCs w:val="22"/>
        </w:rPr>
      </w:pPr>
    </w:p>
    <w:p w:rsidR="004F3C23" w:rsidRDefault="004F3C23" w:rsidP="00897BC4">
      <w:pPr>
        <w:jc w:val="both"/>
        <w:rPr>
          <w:rFonts w:cs="Arial"/>
          <w:szCs w:val="22"/>
        </w:rPr>
      </w:pPr>
    </w:p>
    <w:p w:rsidR="004F3C23" w:rsidRDefault="005A6D0A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F7E97CB" wp14:editId="6503B0FD">
            <wp:extent cx="6332220" cy="4249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0A" w:rsidRDefault="005A6D0A" w:rsidP="00897BC4">
      <w:pPr>
        <w:jc w:val="both"/>
        <w:rPr>
          <w:rFonts w:cs="Arial"/>
          <w:szCs w:val="22"/>
        </w:rPr>
      </w:pPr>
    </w:p>
    <w:p w:rsidR="005A6D0A" w:rsidRDefault="005A6D0A" w:rsidP="00897BC4">
      <w:pPr>
        <w:jc w:val="both"/>
        <w:rPr>
          <w:rFonts w:cs="Arial"/>
          <w:szCs w:val="22"/>
        </w:rPr>
      </w:pPr>
    </w:p>
    <w:p w:rsidR="005A6D0A" w:rsidRDefault="005A6D0A" w:rsidP="00897BC4">
      <w:pPr>
        <w:jc w:val="both"/>
        <w:rPr>
          <w:rFonts w:cs="Arial"/>
          <w:szCs w:val="22"/>
        </w:rPr>
      </w:pPr>
    </w:p>
    <w:p w:rsidR="005A6D0A" w:rsidRDefault="005A6D0A" w:rsidP="00897BC4">
      <w:pPr>
        <w:jc w:val="both"/>
        <w:rPr>
          <w:rFonts w:cs="Arial"/>
          <w:szCs w:val="22"/>
        </w:rPr>
      </w:pPr>
    </w:p>
    <w:p w:rsidR="005A6D0A" w:rsidRDefault="005F4157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FC7E1B3" wp14:editId="58B52DAE">
            <wp:extent cx="6332220" cy="4249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57" w:rsidRDefault="005F4157" w:rsidP="00897BC4">
      <w:pPr>
        <w:jc w:val="both"/>
        <w:rPr>
          <w:rFonts w:cs="Arial"/>
          <w:szCs w:val="22"/>
        </w:rPr>
      </w:pPr>
    </w:p>
    <w:p w:rsidR="005F4157" w:rsidRDefault="005F4157" w:rsidP="00897BC4">
      <w:pPr>
        <w:jc w:val="both"/>
        <w:rPr>
          <w:rFonts w:cs="Arial"/>
          <w:szCs w:val="22"/>
        </w:rPr>
      </w:pPr>
    </w:p>
    <w:p w:rsidR="00D63980" w:rsidRPr="00F52FE3" w:rsidRDefault="00D63980" w:rsidP="00D63980">
      <w:pPr>
        <w:jc w:val="both"/>
        <w:rPr>
          <w:rFonts w:cs="Arial"/>
          <w:b/>
          <w:szCs w:val="22"/>
        </w:rPr>
      </w:pPr>
      <w:r w:rsidRPr="00F52FE3">
        <w:rPr>
          <w:rFonts w:cs="Arial"/>
          <w:b/>
          <w:szCs w:val="22"/>
        </w:rPr>
        <w:t>Conclusiones:</w:t>
      </w:r>
    </w:p>
    <w:p w:rsidR="00D63980" w:rsidRDefault="00D63980" w:rsidP="00D63980">
      <w:pPr>
        <w:jc w:val="both"/>
        <w:rPr>
          <w:rFonts w:cs="Arial"/>
          <w:szCs w:val="22"/>
        </w:rPr>
      </w:pPr>
    </w:p>
    <w:p w:rsidR="00D63980" w:rsidRDefault="00D63980" w:rsidP="00D63980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Se evidencia reducción en el consumo de recursos en modo </w:t>
      </w:r>
      <w:proofErr w:type="spellStart"/>
      <w:r>
        <w:rPr>
          <w:rFonts w:cs="Arial"/>
          <w:szCs w:val="22"/>
        </w:rPr>
        <w:t>headless</w:t>
      </w:r>
      <w:proofErr w:type="spellEnd"/>
      <w:r>
        <w:rPr>
          <w:rFonts w:cs="Arial"/>
          <w:szCs w:val="22"/>
        </w:rPr>
        <w:t>, sin embargo, no se evidencia que esta reducción en el consumo sea muy significativo</w:t>
      </w:r>
      <w:r w:rsidR="00B569F0">
        <w:rPr>
          <w:rFonts w:cs="Arial"/>
          <w:szCs w:val="22"/>
        </w:rPr>
        <w:t>, la CPU pasa de un uso del 45% al 20</w:t>
      </w:r>
      <w:r>
        <w:rPr>
          <w:rFonts w:cs="Arial"/>
          <w:szCs w:val="22"/>
        </w:rPr>
        <w:t>% y la memoria de un uso de 4.</w:t>
      </w:r>
      <w:r w:rsidR="00B569F0">
        <w:rPr>
          <w:rFonts w:cs="Arial"/>
          <w:szCs w:val="22"/>
        </w:rPr>
        <w:t>6 GB a 4.5</w:t>
      </w:r>
      <w:r>
        <w:rPr>
          <w:rFonts w:cs="Arial"/>
          <w:szCs w:val="22"/>
        </w:rPr>
        <w:t xml:space="preserve"> GB.</w:t>
      </w:r>
    </w:p>
    <w:p w:rsidR="005F4157" w:rsidRDefault="005F4157" w:rsidP="00897BC4">
      <w:pPr>
        <w:jc w:val="both"/>
        <w:rPr>
          <w:rFonts w:cs="Arial"/>
          <w:szCs w:val="22"/>
        </w:rPr>
      </w:pPr>
    </w:p>
    <w:p w:rsidR="005F4157" w:rsidRDefault="005F4157" w:rsidP="00897BC4">
      <w:pPr>
        <w:jc w:val="both"/>
        <w:rPr>
          <w:rFonts w:cs="Arial"/>
          <w:szCs w:val="22"/>
        </w:rPr>
      </w:pPr>
    </w:p>
    <w:p w:rsidR="004800ED" w:rsidRPr="00DC082A" w:rsidRDefault="004800ED" w:rsidP="004800ED">
      <w:pPr>
        <w:jc w:val="both"/>
        <w:rPr>
          <w:rFonts w:cs="Arial"/>
          <w:b/>
          <w:szCs w:val="22"/>
          <w:lang w:val="es-419"/>
        </w:rPr>
      </w:pPr>
      <w:r w:rsidRPr="00DC082A">
        <w:rPr>
          <w:rFonts w:cs="Arial"/>
          <w:b/>
          <w:szCs w:val="22"/>
          <w:lang w:val="es-419"/>
        </w:rPr>
        <w:t>¿En qué casos cree que valdría la pena ejecutar sus pruebas de esta forma?</w:t>
      </w:r>
    </w:p>
    <w:p w:rsidR="004800ED" w:rsidRDefault="004800ED" w:rsidP="004800ED">
      <w:pPr>
        <w:jc w:val="both"/>
        <w:rPr>
          <w:rFonts w:cs="Arial"/>
          <w:szCs w:val="22"/>
          <w:lang w:val="es-419"/>
        </w:rPr>
      </w:pPr>
    </w:p>
    <w:p w:rsidR="004800ED" w:rsidRDefault="004800ED" w:rsidP="004800ED">
      <w:pPr>
        <w:jc w:val="both"/>
        <w:rPr>
          <w:rFonts w:cs="Arial"/>
          <w:szCs w:val="22"/>
          <w:lang w:val="es-419"/>
        </w:rPr>
      </w:pPr>
      <w:r>
        <w:rPr>
          <w:rFonts w:cs="Arial"/>
          <w:szCs w:val="22"/>
          <w:lang w:val="es-419"/>
        </w:rPr>
        <w:t>Considero que es muy útil en el caso de un proceso de integración continua ya que es un proceso automatizado y no es necesaria la interacción con el browser.</w:t>
      </w:r>
    </w:p>
    <w:p w:rsidR="00595589" w:rsidRPr="004800ED" w:rsidRDefault="00595589" w:rsidP="00897BC4">
      <w:pPr>
        <w:jc w:val="both"/>
        <w:rPr>
          <w:rFonts w:cs="Arial"/>
          <w:szCs w:val="22"/>
          <w:lang w:val="es-419"/>
        </w:rPr>
      </w:pPr>
    </w:p>
    <w:p w:rsidR="00595589" w:rsidRDefault="00595589" w:rsidP="00897BC4">
      <w:pPr>
        <w:jc w:val="both"/>
        <w:rPr>
          <w:rFonts w:cs="Arial"/>
          <w:szCs w:val="22"/>
        </w:rPr>
      </w:pPr>
    </w:p>
    <w:p w:rsidR="0080591F" w:rsidRDefault="0080591F" w:rsidP="00897BC4">
      <w:pPr>
        <w:jc w:val="both"/>
        <w:rPr>
          <w:rFonts w:cs="Arial"/>
          <w:szCs w:val="22"/>
        </w:rPr>
      </w:pPr>
    </w:p>
    <w:p w:rsidR="0080591F" w:rsidRDefault="0080591F" w:rsidP="00897BC4">
      <w:pPr>
        <w:jc w:val="both"/>
        <w:rPr>
          <w:rFonts w:cs="Arial"/>
          <w:szCs w:val="22"/>
        </w:rPr>
      </w:pPr>
    </w:p>
    <w:p w:rsidR="0080591F" w:rsidRDefault="0080591F" w:rsidP="00897BC4">
      <w:pPr>
        <w:jc w:val="both"/>
        <w:rPr>
          <w:rFonts w:cs="Arial"/>
          <w:szCs w:val="22"/>
        </w:rPr>
      </w:pPr>
    </w:p>
    <w:p w:rsidR="0080591F" w:rsidRDefault="0080591F" w:rsidP="00897BC4">
      <w:pPr>
        <w:jc w:val="both"/>
        <w:rPr>
          <w:rFonts w:cs="Arial"/>
          <w:szCs w:val="22"/>
        </w:rPr>
      </w:pPr>
    </w:p>
    <w:p w:rsidR="0080591F" w:rsidRDefault="0080591F" w:rsidP="00897BC4">
      <w:pPr>
        <w:jc w:val="both"/>
        <w:rPr>
          <w:rFonts w:cs="Arial"/>
          <w:szCs w:val="22"/>
        </w:rPr>
      </w:pPr>
    </w:p>
    <w:p w:rsidR="0080591F" w:rsidRDefault="0080591F" w:rsidP="00897BC4">
      <w:pPr>
        <w:jc w:val="both"/>
        <w:rPr>
          <w:rFonts w:cs="Arial"/>
          <w:szCs w:val="22"/>
        </w:rPr>
      </w:pPr>
    </w:p>
    <w:p w:rsidR="0080591F" w:rsidRDefault="0080591F" w:rsidP="00897BC4">
      <w:pPr>
        <w:jc w:val="both"/>
        <w:rPr>
          <w:rFonts w:cs="Arial"/>
          <w:szCs w:val="22"/>
        </w:rPr>
      </w:pPr>
    </w:p>
    <w:p w:rsidR="0080591F" w:rsidRDefault="0080591F" w:rsidP="00897BC4">
      <w:pPr>
        <w:jc w:val="both"/>
        <w:rPr>
          <w:rFonts w:cs="Arial"/>
          <w:szCs w:val="22"/>
        </w:rPr>
      </w:pPr>
    </w:p>
    <w:p w:rsidR="0080591F" w:rsidRDefault="0080591F" w:rsidP="00897BC4">
      <w:pPr>
        <w:jc w:val="both"/>
        <w:rPr>
          <w:rFonts w:cs="Arial"/>
          <w:szCs w:val="22"/>
        </w:rPr>
      </w:pPr>
    </w:p>
    <w:p w:rsidR="0080591F" w:rsidRDefault="0080591F" w:rsidP="00897BC4">
      <w:pPr>
        <w:jc w:val="both"/>
        <w:rPr>
          <w:rFonts w:cs="Arial"/>
          <w:szCs w:val="22"/>
        </w:rPr>
      </w:pPr>
    </w:p>
    <w:p w:rsidR="0080591F" w:rsidRDefault="0080591F" w:rsidP="00897BC4">
      <w:pPr>
        <w:jc w:val="both"/>
        <w:rPr>
          <w:rFonts w:cs="Arial"/>
          <w:szCs w:val="22"/>
        </w:rPr>
      </w:pPr>
    </w:p>
    <w:p w:rsidR="0080591F" w:rsidRDefault="0080591F" w:rsidP="00897BC4">
      <w:pPr>
        <w:jc w:val="both"/>
        <w:rPr>
          <w:rFonts w:cs="Arial"/>
          <w:szCs w:val="22"/>
        </w:rPr>
      </w:pPr>
    </w:p>
    <w:p w:rsidR="0080591F" w:rsidRPr="003C1B0E" w:rsidRDefault="0080591F" w:rsidP="0080591F">
      <w:pPr>
        <w:jc w:val="both"/>
        <w:rPr>
          <w:rFonts w:cs="Arial"/>
          <w:b/>
          <w:szCs w:val="22"/>
          <w:u w:val="single"/>
        </w:rPr>
      </w:pPr>
      <w:proofErr w:type="spellStart"/>
      <w:r w:rsidRPr="003C1B0E">
        <w:rPr>
          <w:rFonts w:cs="Arial"/>
          <w:b/>
          <w:szCs w:val="22"/>
          <w:u w:val="single"/>
        </w:rPr>
        <w:lastRenderedPageBreak/>
        <w:t>Nightwatch</w:t>
      </w:r>
      <w:proofErr w:type="spellEnd"/>
    </w:p>
    <w:p w:rsidR="0080591F" w:rsidRDefault="0080591F" w:rsidP="0080591F">
      <w:pPr>
        <w:jc w:val="both"/>
        <w:rPr>
          <w:rFonts w:cs="Arial"/>
          <w:szCs w:val="22"/>
        </w:rPr>
      </w:pPr>
    </w:p>
    <w:p w:rsidR="007636AB" w:rsidRDefault="007636AB" w:rsidP="0080591F">
      <w:pPr>
        <w:jc w:val="both"/>
        <w:rPr>
          <w:rFonts w:cs="Arial"/>
          <w:szCs w:val="22"/>
        </w:rPr>
      </w:pPr>
    </w:p>
    <w:p w:rsidR="0080591F" w:rsidRDefault="007636AB" w:rsidP="0080591F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Nota: S</w:t>
      </w:r>
      <w:r w:rsidR="0080591F">
        <w:rPr>
          <w:rFonts w:cs="Arial"/>
          <w:szCs w:val="22"/>
        </w:rPr>
        <w:t>e hicieron las 20 pruebas y se tomaron las muestras más representativas (mayor consumo de los recursos).</w:t>
      </w:r>
    </w:p>
    <w:p w:rsidR="0080591F" w:rsidRDefault="0080591F" w:rsidP="0080591F">
      <w:pPr>
        <w:jc w:val="both"/>
        <w:rPr>
          <w:rFonts w:cs="Arial"/>
          <w:szCs w:val="22"/>
        </w:rPr>
      </w:pPr>
    </w:p>
    <w:p w:rsidR="007636AB" w:rsidRDefault="007636AB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Los tiempos de ejecución siempre estuvieron </w:t>
      </w:r>
      <w:r w:rsidR="005A5F50">
        <w:rPr>
          <w:rFonts w:cs="Arial"/>
          <w:szCs w:val="22"/>
        </w:rPr>
        <w:t>alrededor de los 3 minutos y 50 segundos</w:t>
      </w:r>
      <w:r>
        <w:rPr>
          <w:rFonts w:cs="Arial"/>
          <w:szCs w:val="22"/>
        </w:rPr>
        <w:t>.</w:t>
      </w:r>
    </w:p>
    <w:p w:rsidR="0080591F" w:rsidRDefault="0080591F" w:rsidP="0080591F">
      <w:pPr>
        <w:jc w:val="both"/>
        <w:rPr>
          <w:rFonts w:cs="Arial"/>
          <w:szCs w:val="22"/>
        </w:rPr>
      </w:pPr>
    </w:p>
    <w:p w:rsidR="007636AB" w:rsidRDefault="007636AB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Estado inicial de los recursos</w:t>
      </w:r>
    </w:p>
    <w:p w:rsidR="0080591F" w:rsidRPr="005A463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3A8F881E" wp14:editId="2F65A70A">
            <wp:extent cx="6332220" cy="4249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Sin modo </w:t>
      </w:r>
      <w:proofErr w:type="spellStart"/>
      <w:r>
        <w:rPr>
          <w:rFonts w:cs="Arial"/>
          <w:szCs w:val="22"/>
        </w:rPr>
        <w:t>headless</w:t>
      </w:r>
      <w:proofErr w:type="spellEnd"/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67665B" w:rsidP="0080591F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5A82360A" wp14:editId="6C5820B6">
            <wp:extent cx="6332220" cy="42494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5B" w:rsidRDefault="0067665B" w:rsidP="0080591F">
      <w:pPr>
        <w:jc w:val="both"/>
        <w:rPr>
          <w:rFonts w:cs="Arial"/>
          <w:szCs w:val="22"/>
        </w:rPr>
      </w:pPr>
    </w:p>
    <w:p w:rsidR="0067665B" w:rsidRDefault="0067665B" w:rsidP="0080591F">
      <w:pPr>
        <w:jc w:val="both"/>
        <w:rPr>
          <w:rFonts w:cs="Arial"/>
          <w:szCs w:val="22"/>
        </w:rPr>
      </w:pPr>
    </w:p>
    <w:p w:rsidR="0067665B" w:rsidRDefault="0067665B" w:rsidP="0080591F">
      <w:pPr>
        <w:jc w:val="both"/>
        <w:rPr>
          <w:rFonts w:cs="Arial"/>
          <w:szCs w:val="22"/>
        </w:rPr>
      </w:pPr>
    </w:p>
    <w:p w:rsidR="0067665B" w:rsidRDefault="0067665B" w:rsidP="0080591F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621C533" wp14:editId="5C0FAC4D">
            <wp:extent cx="6332220" cy="42494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5B" w:rsidRDefault="0067665B" w:rsidP="0080591F">
      <w:pPr>
        <w:jc w:val="both"/>
        <w:rPr>
          <w:rFonts w:cs="Arial"/>
          <w:szCs w:val="22"/>
        </w:rPr>
      </w:pPr>
    </w:p>
    <w:p w:rsidR="0067665B" w:rsidRDefault="0067665B" w:rsidP="0080591F">
      <w:pPr>
        <w:jc w:val="both"/>
        <w:rPr>
          <w:rFonts w:cs="Arial"/>
          <w:szCs w:val="22"/>
        </w:rPr>
      </w:pPr>
    </w:p>
    <w:p w:rsidR="0067665B" w:rsidRDefault="0067665B" w:rsidP="0080591F">
      <w:pPr>
        <w:jc w:val="both"/>
        <w:rPr>
          <w:rFonts w:cs="Arial"/>
          <w:szCs w:val="22"/>
        </w:rPr>
      </w:pPr>
    </w:p>
    <w:p w:rsidR="0067665B" w:rsidRDefault="00275988" w:rsidP="0080591F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43C1BF0" wp14:editId="76300981">
            <wp:extent cx="6332220" cy="4249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88" w:rsidRDefault="00275988" w:rsidP="0080591F">
      <w:pPr>
        <w:jc w:val="both"/>
        <w:rPr>
          <w:rFonts w:cs="Arial"/>
          <w:szCs w:val="22"/>
        </w:rPr>
      </w:pPr>
    </w:p>
    <w:p w:rsidR="00275988" w:rsidRDefault="00275988" w:rsidP="0080591F">
      <w:pPr>
        <w:jc w:val="both"/>
        <w:rPr>
          <w:rFonts w:cs="Arial"/>
          <w:szCs w:val="22"/>
        </w:rPr>
      </w:pPr>
    </w:p>
    <w:p w:rsidR="00275988" w:rsidRDefault="00275988" w:rsidP="0080591F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1E98B97" wp14:editId="54839C07">
            <wp:extent cx="6332220" cy="42494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80591F" w:rsidRDefault="00275988" w:rsidP="0080591F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E8EE37E" wp14:editId="496A6914">
            <wp:extent cx="6332220" cy="42494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88" w:rsidRDefault="00275988" w:rsidP="0080591F">
      <w:pPr>
        <w:jc w:val="both"/>
        <w:rPr>
          <w:rFonts w:cs="Arial"/>
          <w:szCs w:val="22"/>
        </w:rPr>
      </w:pPr>
    </w:p>
    <w:p w:rsidR="00275988" w:rsidRDefault="00275988" w:rsidP="0080591F">
      <w:pPr>
        <w:jc w:val="both"/>
        <w:rPr>
          <w:rFonts w:cs="Arial"/>
          <w:szCs w:val="22"/>
        </w:rPr>
      </w:pPr>
    </w:p>
    <w:p w:rsidR="00275988" w:rsidRDefault="00275988" w:rsidP="0080591F">
      <w:pPr>
        <w:jc w:val="both"/>
        <w:rPr>
          <w:rFonts w:cs="Arial"/>
          <w:szCs w:val="22"/>
        </w:rPr>
      </w:pPr>
    </w:p>
    <w:p w:rsidR="00275988" w:rsidRDefault="00275988" w:rsidP="0080591F">
      <w:pPr>
        <w:jc w:val="both"/>
        <w:rPr>
          <w:rFonts w:cs="Arial"/>
          <w:szCs w:val="22"/>
        </w:rPr>
      </w:pPr>
    </w:p>
    <w:p w:rsidR="00275988" w:rsidRDefault="00275988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5969C3" w:rsidRDefault="005969C3" w:rsidP="0080591F">
      <w:pPr>
        <w:jc w:val="both"/>
        <w:rPr>
          <w:rFonts w:cs="Arial"/>
          <w:szCs w:val="22"/>
        </w:rPr>
      </w:pPr>
    </w:p>
    <w:p w:rsidR="0080591F" w:rsidRDefault="0080591F" w:rsidP="0080591F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Con modo </w:t>
      </w:r>
      <w:proofErr w:type="spellStart"/>
      <w:r>
        <w:rPr>
          <w:rFonts w:cs="Arial"/>
          <w:szCs w:val="22"/>
        </w:rPr>
        <w:t>headless</w:t>
      </w:r>
      <w:proofErr w:type="spellEnd"/>
    </w:p>
    <w:p w:rsidR="0080591F" w:rsidRDefault="0080591F" w:rsidP="00897BC4">
      <w:pPr>
        <w:jc w:val="both"/>
        <w:rPr>
          <w:rFonts w:cs="Arial"/>
          <w:szCs w:val="22"/>
        </w:rPr>
      </w:pPr>
    </w:p>
    <w:p w:rsidR="00026103" w:rsidRDefault="000047A4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0C190C10" wp14:editId="30E5D07D">
            <wp:extent cx="6332220" cy="4249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A4" w:rsidRDefault="000047A4" w:rsidP="00897BC4">
      <w:pPr>
        <w:jc w:val="both"/>
        <w:rPr>
          <w:rFonts w:cs="Arial"/>
          <w:szCs w:val="22"/>
        </w:rPr>
      </w:pPr>
    </w:p>
    <w:p w:rsidR="000047A4" w:rsidRDefault="000047A4" w:rsidP="00897BC4">
      <w:pPr>
        <w:jc w:val="both"/>
        <w:rPr>
          <w:rFonts w:cs="Arial"/>
          <w:szCs w:val="22"/>
        </w:rPr>
      </w:pPr>
    </w:p>
    <w:p w:rsidR="000047A4" w:rsidRDefault="000047A4" w:rsidP="00897BC4">
      <w:pPr>
        <w:jc w:val="both"/>
        <w:rPr>
          <w:rFonts w:cs="Arial"/>
          <w:szCs w:val="22"/>
        </w:rPr>
      </w:pPr>
    </w:p>
    <w:p w:rsidR="000047A4" w:rsidRDefault="000047A4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FCF4526" wp14:editId="1933EE06">
            <wp:extent cx="6332220" cy="42494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A4" w:rsidRDefault="000047A4" w:rsidP="00897BC4">
      <w:pPr>
        <w:jc w:val="both"/>
        <w:rPr>
          <w:rFonts w:cs="Arial"/>
          <w:szCs w:val="22"/>
        </w:rPr>
      </w:pPr>
    </w:p>
    <w:p w:rsidR="000047A4" w:rsidRDefault="000047A4" w:rsidP="00897BC4">
      <w:pPr>
        <w:jc w:val="both"/>
        <w:rPr>
          <w:rFonts w:cs="Arial"/>
          <w:szCs w:val="22"/>
        </w:rPr>
      </w:pPr>
    </w:p>
    <w:p w:rsidR="000047A4" w:rsidRDefault="000047A4" w:rsidP="00897BC4">
      <w:pPr>
        <w:jc w:val="both"/>
        <w:rPr>
          <w:rFonts w:cs="Arial"/>
          <w:szCs w:val="22"/>
        </w:rPr>
      </w:pPr>
    </w:p>
    <w:p w:rsidR="000047A4" w:rsidRDefault="000047A4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618D183" wp14:editId="66E7517F">
            <wp:extent cx="6332220" cy="42494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A4" w:rsidRDefault="000047A4" w:rsidP="00897BC4">
      <w:pPr>
        <w:jc w:val="both"/>
        <w:rPr>
          <w:rFonts w:cs="Arial"/>
          <w:szCs w:val="22"/>
        </w:rPr>
      </w:pPr>
    </w:p>
    <w:p w:rsidR="000047A4" w:rsidRDefault="000047A4" w:rsidP="00897BC4">
      <w:pPr>
        <w:jc w:val="both"/>
        <w:rPr>
          <w:rFonts w:cs="Arial"/>
          <w:szCs w:val="22"/>
        </w:rPr>
      </w:pPr>
    </w:p>
    <w:p w:rsidR="000047A4" w:rsidRDefault="000047A4" w:rsidP="00897BC4">
      <w:pPr>
        <w:jc w:val="both"/>
        <w:rPr>
          <w:rFonts w:cs="Arial"/>
          <w:szCs w:val="22"/>
        </w:rPr>
      </w:pPr>
    </w:p>
    <w:p w:rsidR="000047A4" w:rsidRDefault="000047A4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2A2B13B" wp14:editId="14F810BD">
            <wp:extent cx="6332220" cy="42494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A4" w:rsidRDefault="000047A4" w:rsidP="00897BC4">
      <w:pPr>
        <w:jc w:val="both"/>
        <w:rPr>
          <w:rFonts w:cs="Arial"/>
          <w:szCs w:val="22"/>
        </w:rPr>
      </w:pPr>
    </w:p>
    <w:p w:rsidR="000047A4" w:rsidRDefault="000047A4" w:rsidP="00897BC4">
      <w:pPr>
        <w:jc w:val="both"/>
        <w:rPr>
          <w:rFonts w:cs="Arial"/>
          <w:szCs w:val="22"/>
        </w:rPr>
      </w:pPr>
    </w:p>
    <w:p w:rsidR="000047A4" w:rsidRDefault="000047A4" w:rsidP="00897BC4">
      <w:pPr>
        <w:jc w:val="both"/>
        <w:rPr>
          <w:rFonts w:cs="Arial"/>
          <w:szCs w:val="22"/>
        </w:rPr>
      </w:pPr>
    </w:p>
    <w:p w:rsidR="000047A4" w:rsidRDefault="000047A4" w:rsidP="00897BC4">
      <w:pPr>
        <w:jc w:val="both"/>
        <w:rPr>
          <w:rFonts w:cs="Arial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2BF2ADC" wp14:editId="24E6CCC2">
            <wp:extent cx="6332220" cy="42494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A4" w:rsidRDefault="000047A4" w:rsidP="00897BC4">
      <w:pPr>
        <w:jc w:val="both"/>
        <w:rPr>
          <w:rFonts w:cs="Arial"/>
          <w:szCs w:val="22"/>
        </w:rPr>
      </w:pPr>
    </w:p>
    <w:p w:rsidR="000047A4" w:rsidRDefault="000047A4" w:rsidP="00897BC4">
      <w:pPr>
        <w:jc w:val="both"/>
        <w:rPr>
          <w:rFonts w:cs="Arial"/>
          <w:szCs w:val="22"/>
        </w:rPr>
      </w:pPr>
    </w:p>
    <w:p w:rsidR="00DF18DF" w:rsidRPr="00F52FE3" w:rsidRDefault="00DF18DF" w:rsidP="00DF18DF">
      <w:pPr>
        <w:jc w:val="both"/>
        <w:rPr>
          <w:rFonts w:cs="Arial"/>
          <w:b/>
          <w:szCs w:val="22"/>
        </w:rPr>
      </w:pPr>
      <w:r w:rsidRPr="00F52FE3">
        <w:rPr>
          <w:rFonts w:cs="Arial"/>
          <w:b/>
          <w:szCs w:val="22"/>
        </w:rPr>
        <w:t>Conclusiones:</w:t>
      </w:r>
    </w:p>
    <w:p w:rsidR="00DF18DF" w:rsidRDefault="00DF18DF" w:rsidP="00DF18DF">
      <w:pPr>
        <w:jc w:val="both"/>
        <w:rPr>
          <w:rFonts w:cs="Arial"/>
          <w:szCs w:val="22"/>
        </w:rPr>
      </w:pPr>
    </w:p>
    <w:p w:rsidR="00DF18DF" w:rsidRDefault="00DF18DF" w:rsidP="00DF18DF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Se evidencia reducción en el consumo de recursos en modo </w:t>
      </w:r>
      <w:proofErr w:type="spellStart"/>
      <w:r>
        <w:rPr>
          <w:rFonts w:cs="Arial"/>
          <w:szCs w:val="22"/>
        </w:rPr>
        <w:t>headless</w:t>
      </w:r>
      <w:proofErr w:type="spellEnd"/>
      <w:r>
        <w:rPr>
          <w:rFonts w:cs="Arial"/>
          <w:szCs w:val="22"/>
        </w:rPr>
        <w:t>, sin embargo, no se evidencia que esta reducción en el consumo sea muy significativo</w:t>
      </w:r>
      <w:r w:rsidR="009D4F3B">
        <w:rPr>
          <w:rFonts w:cs="Arial"/>
          <w:szCs w:val="22"/>
        </w:rPr>
        <w:t>, la CPU pasa de un uso del 49</w:t>
      </w:r>
      <w:r w:rsidR="00FC4769">
        <w:rPr>
          <w:rFonts w:cs="Arial"/>
          <w:szCs w:val="22"/>
        </w:rPr>
        <w:t>% al 27</w:t>
      </w:r>
      <w:r>
        <w:rPr>
          <w:rFonts w:cs="Arial"/>
          <w:szCs w:val="22"/>
        </w:rPr>
        <w:t>% y la memoria de un uso de 4.</w:t>
      </w:r>
      <w:r w:rsidR="009D4F3B">
        <w:rPr>
          <w:rFonts w:cs="Arial"/>
          <w:szCs w:val="22"/>
        </w:rPr>
        <w:t>5</w:t>
      </w:r>
      <w:r>
        <w:rPr>
          <w:rFonts w:cs="Arial"/>
          <w:szCs w:val="22"/>
        </w:rPr>
        <w:t xml:space="preserve"> GB a 4.</w:t>
      </w:r>
      <w:r w:rsidR="00290252">
        <w:rPr>
          <w:rFonts w:cs="Arial"/>
          <w:szCs w:val="22"/>
        </w:rPr>
        <w:t>4</w:t>
      </w:r>
      <w:r>
        <w:rPr>
          <w:rFonts w:cs="Arial"/>
          <w:szCs w:val="22"/>
        </w:rPr>
        <w:t xml:space="preserve"> GB.</w:t>
      </w:r>
    </w:p>
    <w:p w:rsidR="000047A4" w:rsidRDefault="000047A4" w:rsidP="00897BC4">
      <w:pPr>
        <w:jc w:val="both"/>
        <w:rPr>
          <w:rFonts w:cs="Arial"/>
          <w:szCs w:val="22"/>
        </w:rPr>
      </w:pPr>
    </w:p>
    <w:p w:rsidR="00DC082A" w:rsidRDefault="00DC082A" w:rsidP="00897BC4">
      <w:pPr>
        <w:jc w:val="both"/>
        <w:rPr>
          <w:rFonts w:cs="Arial"/>
          <w:szCs w:val="22"/>
        </w:rPr>
      </w:pPr>
    </w:p>
    <w:p w:rsidR="00DC082A" w:rsidRPr="00DC082A" w:rsidRDefault="00DC082A" w:rsidP="00897BC4">
      <w:pPr>
        <w:jc w:val="both"/>
        <w:rPr>
          <w:rFonts w:cs="Arial"/>
          <w:b/>
          <w:szCs w:val="22"/>
          <w:lang w:val="es-419"/>
        </w:rPr>
      </w:pPr>
      <w:r w:rsidRPr="00DC082A">
        <w:rPr>
          <w:rFonts w:cs="Arial"/>
          <w:b/>
          <w:szCs w:val="22"/>
          <w:lang w:val="es-419"/>
        </w:rPr>
        <w:t>¿En qué casos cree que valdría la pena ejecutar sus pruebas de esta forma?</w:t>
      </w:r>
    </w:p>
    <w:p w:rsidR="00DC082A" w:rsidRDefault="00DC082A" w:rsidP="00897BC4">
      <w:pPr>
        <w:jc w:val="both"/>
        <w:rPr>
          <w:rFonts w:cs="Arial"/>
          <w:szCs w:val="22"/>
          <w:lang w:val="es-419"/>
        </w:rPr>
      </w:pPr>
    </w:p>
    <w:p w:rsidR="00DC082A" w:rsidRDefault="00DC082A" w:rsidP="00897BC4">
      <w:pPr>
        <w:jc w:val="both"/>
        <w:rPr>
          <w:rFonts w:cs="Arial"/>
          <w:szCs w:val="22"/>
          <w:lang w:val="es-419"/>
        </w:rPr>
      </w:pPr>
      <w:r>
        <w:rPr>
          <w:rFonts w:cs="Arial"/>
          <w:szCs w:val="22"/>
          <w:lang w:val="es-419"/>
        </w:rPr>
        <w:t>Considero que es muy útil en el caso de un proceso de integración continua ya que es un proceso automatizado y no es necesaria la interacción con el browser.</w:t>
      </w:r>
    </w:p>
    <w:p w:rsidR="00DC082A" w:rsidRDefault="00DC082A" w:rsidP="00897BC4">
      <w:pPr>
        <w:jc w:val="both"/>
        <w:rPr>
          <w:rFonts w:cs="Arial"/>
          <w:szCs w:val="22"/>
          <w:lang w:val="es-419"/>
        </w:rPr>
      </w:pPr>
    </w:p>
    <w:p w:rsidR="00DC082A" w:rsidRPr="00DC082A" w:rsidRDefault="00DC082A" w:rsidP="00897BC4">
      <w:pPr>
        <w:jc w:val="both"/>
        <w:rPr>
          <w:rFonts w:cs="Arial"/>
          <w:szCs w:val="22"/>
          <w:lang w:val="es-419"/>
        </w:rPr>
      </w:pPr>
    </w:p>
    <w:sectPr w:rsidR="00DC082A" w:rsidRPr="00DC082A" w:rsidSect="00544092">
      <w:footerReference w:type="even" r:id="rId45"/>
      <w:footerReference w:type="default" r:id="rId46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68F" w:rsidRDefault="00DA168F">
      <w:r>
        <w:separator/>
      </w:r>
    </w:p>
  </w:endnote>
  <w:endnote w:type="continuationSeparator" w:id="0">
    <w:p w:rsidR="00DA168F" w:rsidRDefault="00DA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644" w:rsidRDefault="00914644" w:rsidP="00D057A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4644" w:rsidRDefault="009146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644" w:rsidRDefault="00914644">
    <w:pPr>
      <w:pStyle w:val="Footer"/>
      <w:rPr>
        <w:sz w:val="20"/>
        <w:szCs w:val="20"/>
      </w:rPr>
    </w:pPr>
    <w:r w:rsidRPr="00D057A1">
      <w:rPr>
        <w:sz w:val="20"/>
        <w:szCs w:val="20"/>
      </w:rPr>
      <w:t xml:space="preserve">Universidad de los Andes </w:t>
    </w:r>
  </w:p>
  <w:p w:rsidR="00914644" w:rsidRPr="00D057A1" w:rsidRDefault="00914644">
    <w:pPr>
      <w:pStyle w:val="Footer"/>
      <w:rPr>
        <w:sz w:val="20"/>
        <w:szCs w:val="20"/>
      </w:rPr>
    </w:pPr>
    <w:r>
      <w:rPr>
        <w:sz w:val="20"/>
        <w:szCs w:val="20"/>
      </w:rPr>
      <w:t xml:space="preserve">  </w:t>
    </w:r>
    <w:r w:rsidRPr="00517BA9">
      <w:rPr>
        <w:sz w:val="20"/>
        <w:szCs w:val="20"/>
      </w:rPr>
      <w:tab/>
    </w:r>
    <w:r>
      <w:rPr>
        <w:sz w:val="20"/>
        <w:szCs w:val="20"/>
      </w:rPr>
      <w:t xml:space="preserve">                          </w:t>
    </w:r>
    <w:r w:rsidRPr="00517BA9">
      <w:rPr>
        <w:sz w:val="20"/>
        <w:szCs w:val="20"/>
      </w:rPr>
      <w:t xml:space="preserve">- </w:t>
    </w:r>
    <w:r w:rsidRPr="00517BA9">
      <w:rPr>
        <w:sz w:val="20"/>
        <w:szCs w:val="20"/>
      </w:rPr>
      <w:fldChar w:fldCharType="begin"/>
    </w:r>
    <w:r w:rsidRPr="00517BA9">
      <w:rPr>
        <w:sz w:val="20"/>
        <w:szCs w:val="20"/>
      </w:rPr>
      <w:instrText xml:space="preserve"> PAGE </w:instrText>
    </w:r>
    <w:r w:rsidRPr="00517BA9">
      <w:rPr>
        <w:sz w:val="20"/>
        <w:szCs w:val="20"/>
      </w:rPr>
      <w:fldChar w:fldCharType="separate"/>
    </w:r>
    <w:r w:rsidR="00501D99">
      <w:rPr>
        <w:noProof/>
        <w:sz w:val="20"/>
        <w:szCs w:val="20"/>
      </w:rPr>
      <w:t>21</w:t>
    </w:r>
    <w:r w:rsidRPr="00517BA9">
      <w:rPr>
        <w:sz w:val="20"/>
        <w:szCs w:val="20"/>
      </w:rPr>
      <w:fldChar w:fldCharType="end"/>
    </w:r>
    <w:r w:rsidRPr="00517BA9">
      <w:rPr>
        <w:sz w:val="20"/>
        <w:szCs w:val="20"/>
      </w:rPr>
      <w:t xml:space="preserve"> -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68F" w:rsidRDefault="00DA168F">
      <w:r>
        <w:separator/>
      </w:r>
    </w:p>
  </w:footnote>
  <w:footnote w:type="continuationSeparator" w:id="0">
    <w:p w:rsidR="00DA168F" w:rsidRDefault="00DA1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05594"/>
    <w:multiLevelType w:val="hybridMultilevel"/>
    <w:tmpl w:val="BC2C5AFE"/>
    <w:lvl w:ilvl="0" w:tplc="467A0C04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3B3843"/>
    <w:multiLevelType w:val="hybridMultilevel"/>
    <w:tmpl w:val="5ED46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C27EDD"/>
    <w:multiLevelType w:val="hybridMultilevel"/>
    <w:tmpl w:val="ADCE37E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9821D6"/>
    <w:multiLevelType w:val="hybridMultilevel"/>
    <w:tmpl w:val="8ED03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F237B"/>
    <w:multiLevelType w:val="hybridMultilevel"/>
    <w:tmpl w:val="03D8C868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040EA6"/>
    <w:multiLevelType w:val="hybridMultilevel"/>
    <w:tmpl w:val="56A44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A095A"/>
    <w:multiLevelType w:val="hybridMultilevel"/>
    <w:tmpl w:val="F7B0DE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10B9C"/>
    <w:multiLevelType w:val="hybridMultilevel"/>
    <w:tmpl w:val="0E90E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C2B2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5B3F0E"/>
    <w:multiLevelType w:val="hybridMultilevel"/>
    <w:tmpl w:val="7D4A03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582DEC"/>
    <w:multiLevelType w:val="hybridMultilevel"/>
    <w:tmpl w:val="F022E542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D4E14"/>
    <w:multiLevelType w:val="hybridMultilevel"/>
    <w:tmpl w:val="189ED2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04135"/>
    <w:multiLevelType w:val="hybridMultilevel"/>
    <w:tmpl w:val="B3289B0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563814"/>
    <w:multiLevelType w:val="hybridMultilevel"/>
    <w:tmpl w:val="90244FE6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F7611"/>
    <w:multiLevelType w:val="hybridMultilevel"/>
    <w:tmpl w:val="627A47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21476"/>
    <w:multiLevelType w:val="hybridMultilevel"/>
    <w:tmpl w:val="744C1D9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B1EEC"/>
    <w:multiLevelType w:val="hybridMultilevel"/>
    <w:tmpl w:val="F7343758"/>
    <w:lvl w:ilvl="0" w:tplc="9D1499E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46D28"/>
    <w:multiLevelType w:val="hybridMultilevel"/>
    <w:tmpl w:val="A72E3434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962FCA"/>
    <w:multiLevelType w:val="hybridMultilevel"/>
    <w:tmpl w:val="5C9678A4"/>
    <w:lvl w:ilvl="0" w:tplc="8EC6C8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9660D"/>
    <w:multiLevelType w:val="hybridMultilevel"/>
    <w:tmpl w:val="AE22D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24657"/>
    <w:multiLevelType w:val="hybridMultilevel"/>
    <w:tmpl w:val="4F9A2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9297C"/>
    <w:multiLevelType w:val="hybridMultilevel"/>
    <w:tmpl w:val="7C4A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B2E30"/>
    <w:multiLevelType w:val="hybridMultilevel"/>
    <w:tmpl w:val="87C298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04660"/>
    <w:multiLevelType w:val="hybridMultilevel"/>
    <w:tmpl w:val="485EA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F7DE2"/>
    <w:multiLevelType w:val="hybridMultilevel"/>
    <w:tmpl w:val="2B9443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883B19"/>
    <w:multiLevelType w:val="hybridMultilevel"/>
    <w:tmpl w:val="F08CC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2289B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1334F87"/>
    <w:multiLevelType w:val="hybridMultilevel"/>
    <w:tmpl w:val="458C9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A589D"/>
    <w:multiLevelType w:val="hybridMultilevel"/>
    <w:tmpl w:val="A6745D6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C51A2"/>
    <w:multiLevelType w:val="hybridMultilevel"/>
    <w:tmpl w:val="EF426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A34C3"/>
    <w:multiLevelType w:val="hybridMultilevel"/>
    <w:tmpl w:val="CD967E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2397D"/>
    <w:multiLevelType w:val="multilevel"/>
    <w:tmpl w:val="9494912C"/>
    <w:lvl w:ilvl="0">
      <w:start w:val="1"/>
      <w:numFmt w:val="decimal"/>
      <w:pStyle w:val="J-Lab-Titulos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3F6B7E"/>
    <w:multiLevelType w:val="hybridMultilevel"/>
    <w:tmpl w:val="416650E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B902F7"/>
    <w:multiLevelType w:val="hybridMultilevel"/>
    <w:tmpl w:val="686C4EEA"/>
    <w:lvl w:ilvl="0" w:tplc="2B361EC2">
      <w:start w:val="1"/>
      <w:numFmt w:val="bullet"/>
      <w:lvlText w:val="o"/>
      <w:lvlJc w:val="left"/>
      <w:pPr>
        <w:tabs>
          <w:tab w:val="num" w:pos="284"/>
        </w:tabs>
        <w:ind w:left="0" w:firstLine="0"/>
      </w:pPr>
      <w:rPr>
        <w:rFonts w:ascii="Courier New" w:hAnsi="Courier New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40E73"/>
    <w:multiLevelType w:val="hybridMultilevel"/>
    <w:tmpl w:val="0748C0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A3433"/>
    <w:multiLevelType w:val="hybridMultilevel"/>
    <w:tmpl w:val="6BAE7BA4"/>
    <w:lvl w:ilvl="0" w:tplc="9D1499E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A18F0"/>
    <w:multiLevelType w:val="hybridMultilevel"/>
    <w:tmpl w:val="ED72B8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046C5"/>
    <w:multiLevelType w:val="hybridMultilevel"/>
    <w:tmpl w:val="B9C66FAC"/>
    <w:lvl w:ilvl="0" w:tplc="9D1499E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AC58325C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2" w:tplc="4D6810AA">
      <w:start w:val="1"/>
      <w:numFmt w:val="bullet"/>
      <w:lvlText w:val="o"/>
      <w:lvlJc w:val="left"/>
      <w:pPr>
        <w:tabs>
          <w:tab w:val="num" w:pos="0"/>
        </w:tabs>
        <w:ind w:left="284" w:hanging="284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1DBD"/>
    <w:multiLevelType w:val="hybridMultilevel"/>
    <w:tmpl w:val="258488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8278C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9B87930"/>
    <w:multiLevelType w:val="hybridMultilevel"/>
    <w:tmpl w:val="F370CE0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900735"/>
    <w:multiLevelType w:val="hybridMultilevel"/>
    <w:tmpl w:val="3DCAE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F9191C"/>
    <w:multiLevelType w:val="hybridMultilevel"/>
    <w:tmpl w:val="4CCA3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4C1387"/>
    <w:multiLevelType w:val="hybridMultilevel"/>
    <w:tmpl w:val="88907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25F8D"/>
    <w:multiLevelType w:val="hybridMultilevel"/>
    <w:tmpl w:val="C3088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A05CB1"/>
    <w:multiLevelType w:val="hybridMultilevel"/>
    <w:tmpl w:val="80EE8B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F82FED"/>
    <w:multiLevelType w:val="hybridMultilevel"/>
    <w:tmpl w:val="8A322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52CE4"/>
    <w:multiLevelType w:val="hybridMultilevel"/>
    <w:tmpl w:val="9BF6D44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6"/>
  </w:num>
  <w:num w:numId="3">
    <w:abstractNumId w:val="37"/>
  </w:num>
  <w:num w:numId="4">
    <w:abstractNumId w:val="33"/>
  </w:num>
  <w:num w:numId="5">
    <w:abstractNumId w:val="31"/>
  </w:num>
  <w:num w:numId="6">
    <w:abstractNumId w:val="2"/>
  </w:num>
  <w:num w:numId="7">
    <w:abstractNumId w:val="25"/>
  </w:num>
  <w:num w:numId="8">
    <w:abstractNumId w:val="22"/>
  </w:num>
  <w:num w:numId="9">
    <w:abstractNumId w:val="3"/>
  </w:num>
  <w:num w:numId="10">
    <w:abstractNumId w:val="42"/>
  </w:num>
  <w:num w:numId="11">
    <w:abstractNumId w:val="0"/>
  </w:num>
  <w:num w:numId="12">
    <w:abstractNumId w:val="47"/>
  </w:num>
  <w:num w:numId="13">
    <w:abstractNumId w:val="10"/>
  </w:num>
  <w:num w:numId="14">
    <w:abstractNumId w:val="13"/>
  </w:num>
  <w:num w:numId="15">
    <w:abstractNumId w:val="15"/>
  </w:num>
  <w:num w:numId="16">
    <w:abstractNumId w:val="28"/>
  </w:num>
  <w:num w:numId="17">
    <w:abstractNumId w:val="34"/>
  </w:num>
  <w:num w:numId="18">
    <w:abstractNumId w:val="6"/>
  </w:num>
  <w:num w:numId="19">
    <w:abstractNumId w:val="38"/>
  </w:num>
  <w:num w:numId="20">
    <w:abstractNumId w:val="8"/>
  </w:num>
  <w:num w:numId="21">
    <w:abstractNumId w:val="14"/>
  </w:num>
  <w:num w:numId="22">
    <w:abstractNumId w:val="23"/>
  </w:num>
  <w:num w:numId="23">
    <w:abstractNumId w:val="19"/>
  </w:num>
  <w:num w:numId="24">
    <w:abstractNumId w:val="41"/>
  </w:num>
  <w:num w:numId="25">
    <w:abstractNumId w:val="7"/>
  </w:num>
  <w:num w:numId="26">
    <w:abstractNumId w:val="43"/>
  </w:num>
  <w:num w:numId="27">
    <w:abstractNumId w:val="36"/>
  </w:num>
  <w:num w:numId="28">
    <w:abstractNumId w:val="29"/>
  </w:num>
  <w:num w:numId="29">
    <w:abstractNumId w:val="45"/>
  </w:num>
  <w:num w:numId="30">
    <w:abstractNumId w:val="30"/>
  </w:num>
  <w:num w:numId="31">
    <w:abstractNumId w:val="11"/>
  </w:num>
  <w:num w:numId="32">
    <w:abstractNumId w:val="20"/>
  </w:num>
  <w:num w:numId="33">
    <w:abstractNumId w:val="44"/>
  </w:num>
  <w:num w:numId="34">
    <w:abstractNumId w:val="5"/>
  </w:num>
  <w:num w:numId="35">
    <w:abstractNumId w:val="27"/>
  </w:num>
  <w:num w:numId="36">
    <w:abstractNumId w:val="46"/>
  </w:num>
  <w:num w:numId="37">
    <w:abstractNumId w:val="17"/>
  </w:num>
  <w:num w:numId="38">
    <w:abstractNumId w:val="24"/>
  </w:num>
  <w:num w:numId="39">
    <w:abstractNumId w:val="26"/>
  </w:num>
  <w:num w:numId="40">
    <w:abstractNumId w:val="4"/>
  </w:num>
  <w:num w:numId="41">
    <w:abstractNumId w:val="39"/>
  </w:num>
  <w:num w:numId="42">
    <w:abstractNumId w:val="18"/>
  </w:num>
  <w:num w:numId="43">
    <w:abstractNumId w:val="12"/>
  </w:num>
  <w:num w:numId="44">
    <w:abstractNumId w:val="9"/>
  </w:num>
  <w:num w:numId="45">
    <w:abstractNumId w:val="40"/>
  </w:num>
  <w:num w:numId="46">
    <w:abstractNumId w:val="32"/>
  </w:num>
  <w:num w:numId="47">
    <w:abstractNumId w:val="1"/>
  </w:num>
  <w:num w:numId="48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A8"/>
    <w:rsid w:val="00001B7C"/>
    <w:rsid w:val="000047A4"/>
    <w:rsid w:val="00005C5F"/>
    <w:rsid w:val="00010FD4"/>
    <w:rsid w:val="0001187B"/>
    <w:rsid w:val="00016113"/>
    <w:rsid w:val="000210B4"/>
    <w:rsid w:val="00023D12"/>
    <w:rsid w:val="00023DCE"/>
    <w:rsid w:val="000241A8"/>
    <w:rsid w:val="00025A45"/>
    <w:rsid w:val="00026103"/>
    <w:rsid w:val="00027656"/>
    <w:rsid w:val="00030773"/>
    <w:rsid w:val="000313E7"/>
    <w:rsid w:val="000336F4"/>
    <w:rsid w:val="00033EC9"/>
    <w:rsid w:val="000355CE"/>
    <w:rsid w:val="00044413"/>
    <w:rsid w:val="000467C5"/>
    <w:rsid w:val="0005059B"/>
    <w:rsid w:val="00054B19"/>
    <w:rsid w:val="00061E3B"/>
    <w:rsid w:val="00066148"/>
    <w:rsid w:val="000705A8"/>
    <w:rsid w:val="000713CB"/>
    <w:rsid w:val="000722CB"/>
    <w:rsid w:val="00072542"/>
    <w:rsid w:val="000759D6"/>
    <w:rsid w:val="00077540"/>
    <w:rsid w:val="00086854"/>
    <w:rsid w:val="000875F8"/>
    <w:rsid w:val="000912DB"/>
    <w:rsid w:val="000A2B6E"/>
    <w:rsid w:val="000A5976"/>
    <w:rsid w:val="000B0CDD"/>
    <w:rsid w:val="000B1007"/>
    <w:rsid w:val="000B4447"/>
    <w:rsid w:val="000B487B"/>
    <w:rsid w:val="000C3E5C"/>
    <w:rsid w:val="000C4203"/>
    <w:rsid w:val="000C5144"/>
    <w:rsid w:val="000C615C"/>
    <w:rsid w:val="000E0976"/>
    <w:rsid w:val="000E570C"/>
    <w:rsid w:val="000F0993"/>
    <w:rsid w:val="000F4338"/>
    <w:rsid w:val="000F5B23"/>
    <w:rsid w:val="00102927"/>
    <w:rsid w:val="00102DE7"/>
    <w:rsid w:val="00104911"/>
    <w:rsid w:val="001075AD"/>
    <w:rsid w:val="00111914"/>
    <w:rsid w:val="00111BF7"/>
    <w:rsid w:val="00113B7B"/>
    <w:rsid w:val="00120DEB"/>
    <w:rsid w:val="001258BE"/>
    <w:rsid w:val="00126DE8"/>
    <w:rsid w:val="00126E98"/>
    <w:rsid w:val="00131C42"/>
    <w:rsid w:val="00132285"/>
    <w:rsid w:val="001424B3"/>
    <w:rsid w:val="0014712E"/>
    <w:rsid w:val="00151576"/>
    <w:rsid w:val="00160253"/>
    <w:rsid w:val="001606FD"/>
    <w:rsid w:val="00160D27"/>
    <w:rsid w:val="001610CA"/>
    <w:rsid w:val="001616A6"/>
    <w:rsid w:val="0016288F"/>
    <w:rsid w:val="001629DB"/>
    <w:rsid w:val="00163BC5"/>
    <w:rsid w:val="00167151"/>
    <w:rsid w:val="00171609"/>
    <w:rsid w:val="00172D60"/>
    <w:rsid w:val="001742E7"/>
    <w:rsid w:val="00174AC8"/>
    <w:rsid w:val="0017705A"/>
    <w:rsid w:val="00180D68"/>
    <w:rsid w:val="0018120F"/>
    <w:rsid w:val="001840FE"/>
    <w:rsid w:val="00184850"/>
    <w:rsid w:val="00190C36"/>
    <w:rsid w:val="0019483A"/>
    <w:rsid w:val="00197C9B"/>
    <w:rsid w:val="001A04C6"/>
    <w:rsid w:val="001A2E20"/>
    <w:rsid w:val="001B5580"/>
    <w:rsid w:val="001B6BC6"/>
    <w:rsid w:val="001B6FED"/>
    <w:rsid w:val="001B769E"/>
    <w:rsid w:val="001C1937"/>
    <w:rsid w:val="001C3A25"/>
    <w:rsid w:val="001C45F1"/>
    <w:rsid w:val="001C6170"/>
    <w:rsid w:val="001D38FD"/>
    <w:rsid w:val="001D5411"/>
    <w:rsid w:val="001D547D"/>
    <w:rsid w:val="001E07EE"/>
    <w:rsid w:val="001E299D"/>
    <w:rsid w:val="001E4A1A"/>
    <w:rsid w:val="001E5FEA"/>
    <w:rsid w:val="001E610A"/>
    <w:rsid w:val="001F25FC"/>
    <w:rsid w:val="001F5203"/>
    <w:rsid w:val="001F7175"/>
    <w:rsid w:val="001F7610"/>
    <w:rsid w:val="001F7B9D"/>
    <w:rsid w:val="00203E66"/>
    <w:rsid w:val="0020746A"/>
    <w:rsid w:val="00207BFA"/>
    <w:rsid w:val="00216961"/>
    <w:rsid w:val="00224DB4"/>
    <w:rsid w:val="002361EB"/>
    <w:rsid w:val="00240FEB"/>
    <w:rsid w:val="002426B3"/>
    <w:rsid w:val="00242FB3"/>
    <w:rsid w:val="00243669"/>
    <w:rsid w:val="00244095"/>
    <w:rsid w:val="00244449"/>
    <w:rsid w:val="00246D96"/>
    <w:rsid w:val="00247252"/>
    <w:rsid w:val="00251A96"/>
    <w:rsid w:val="00255A9B"/>
    <w:rsid w:val="002602FF"/>
    <w:rsid w:val="00263CAE"/>
    <w:rsid w:val="0026538F"/>
    <w:rsid w:val="00265B77"/>
    <w:rsid w:val="00267717"/>
    <w:rsid w:val="002703A6"/>
    <w:rsid w:val="00275988"/>
    <w:rsid w:val="0027773D"/>
    <w:rsid w:val="00280444"/>
    <w:rsid w:val="00281E2F"/>
    <w:rsid w:val="00290252"/>
    <w:rsid w:val="002957D6"/>
    <w:rsid w:val="00296F56"/>
    <w:rsid w:val="002A2EE9"/>
    <w:rsid w:val="002A7F1C"/>
    <w:rsid w:val="002B38E1"/>
    <w:rsid w:val="002B4F1F"/>
    <w:rsid w:val="002B6B69"/>
    <w:rsid w:val="002B77F1"/>
    <w:rsid w:val="002C38AA"/>
    <w:rsid w:val="002D29D7"/>
    <w:rsid w:val="002D3977"/>
    <w:rsid w:val="002D570F"/>
    <w:rsid w:val="002E35AD"/>
    <w:rsid w:val="002E5A68"/>
    <w:rsid w:val="002E7732"/>
    <w:rsid w:val="002F2254"/>
    <w:rsid w:val="002F254A"/>
    <w:rsid w:val="002F497A"/>
    <w:rsid w:val="002F587E"/>
    <w:rsid w:val="002F6484"/>
    <w:rsid w:val="002F67BF"/>
    <w:rsid w:val="00300526"/>
    <w:rsid w:val="00300BCF"/>
    <w:rsid w:val="00302729"/>
    <w:rsid w:val="0030739C"/>
    <w:rsid w:val="00312D49"/>
    <w:rsid w:val="00313B26"/>
    <w:rsid w:val="0031519E"/>
    <w:rsid w:val="00320710"/>
    <w:rsid w:val="00325BF5"/>
    <w:rsid w:val="0032721C"/>
    <w:rsid w:val="00330910"/>
    <w:rsid w:val="0033135B"/>
    <w:rsid w:val="00331743"/>
    <w:rsid w:val="00331A2F"/>
    <w:rsid w:val="00335233"/>
    <w:rsid w:val="003353E2"/>
    <w:rsid w:val="003408EC"/>
    <w:rsid w:val="003411FB"/>
    <w:rsid w:val="00342167"/>
    <w:rsid w:val="00343663"/>
    <w:rsid w:val="00344788"/>
    <w:rsid w:val="00347D25"/>
    <w:rsid w:val="00352F78"/>
    <w:rsid w:val="0035314D"/>
    <w:rsid w:val="00355C25"/>
    <w:rsid w:val="003578AD"/>
    <w:rsid w:val="003609C9"/>
    <w:rsid w:val="00361270"/>
    <w:rsid w:val="003648BA"/>
    <w:rsid w:val="00364CC9"/>
    <w:rsid w:val="003650FC"/>
    <w:rsid w:val="003668D6"/>
    <w:rsid w:val="003739F1"/>
    <w:rsid w:val="00376698"/>
    <w:rsid w:val="00390B8B"/>
    <w:rsid w:val="00390D14"/>
    <w:rsid w:val="00394645"/>
    <w:rsid w:val="0039525C"/>
    <w:rsid w:val="0039648D"/>
    <w:rsid w:val="0039796D"/>
    <w:rsid w:val="003A420E"/>
    <w:rsid w:val="003A515F"/>
    <w:rsid w:val="003B0CDC"/>
    <w:rsid w:val="003B4CD6"/>
    <w:rsid w:val="003B66CC"/>
    <w:rsid w:val="003B7ED1"/>
    <w:rsid w:val="003C16D3"/>
    <w:rsid w:val="003C1B0E"/>
    <w:rsid w:val="003C480F"/>
    <w:rsid w:val="003C6AE6"/>
    <w:rsid w:val="003C72CE"/>
    <w:rsid w:val="003C787C"/>
    <w:rsid w:val="003C7DCA"/>
    <w:rsid w:val="003D616B"/>
    <w:rsid w:val="003D6780"/>
    <w:rsid w:val="003E52FE"/>
    <w:rsid w:val="003F4031"/>
    <w:rsid w:val="003F4F92"/>
    <w:rsid w:val="003F61A2"/>
    <w:rsid w:val="003F75C8"/>
    <w:rsid w:val="00400543"/>
    <w:rsid w:val="00400B37"/>
    <w:rsid w:val="00401DF7"/>
    <w:rsid w:val="00402515"/>
    <w:rsid w:val="004040EF"/>
    <w:rsid w:val="00406465"/>
    <w:rsid w:val="00411141"/>
    <w:rsid w:val="0041275E"/>
    <w:rsid w:val="00415747"/>
    <w:rsid w:val="004170DC"/>
    <w:rsid w:val="00423978"/>
    <w:rsid w:val="00423CF1"/>
    <w:rsid w:val="0042583D"/>
    <w:rsid w:val="00425DF7"/>
    <w:rsid w:val="00430C14"/>
    <w:rsid w:val="00430D44"/>
    <w:rsid w:val="004315AE"/>
    <w:rsid w:val="00431BDB"/>
    <w:rsid w:val="00432432"/>
    <w:rsid w:val="00436E4A"/>
    <w:rsid w:val="004415F7"/>
    <w:rsid w:val="00454393"/>
    <w:rsid w:val="00460E8E"/>
    <w:rsid w:val="00461D44"/>
    <w:rsid w:val="0046263D"/>
    <w:rsid w:val="00462E5C"/>
    <w:rsid w:val="0046341F"/>
    <w:rsid w:val="00465148"/>
    <w:rsid w:val="00472483"/>
    <w:rsid w:val="0047255F"/>
    <w:rsid w:val="004734C0"/>
    <w:rsid w:val="004800ED"/>
    <w:rsid w:val="00480251"/>
    <w:rsid w:val="00481308"/>
    <w:rsid w:val="00485B9C"/>
    <w:rsid w:val="00487680"/>
    <w:rsid w:val="0048784F"/>
    <w:rsid w:val="00494558"/>
    <w:rsid w:val="00494EFA"/>
    <w:rsid w:val="004A1033"/>
    <w:rsid w:val="004A58E5"/>
    <w:rsid w:val="004A5CF5"/>
    <w:rsid w:val="004B0A61"/>
    <w:rsid w:val="004B0A77"/>
    <w:rsid w:val="004B1BA5"/>
    <w:rsid w:val="004B2C7F"/>
    <w:rsid w:val="004B5F95"/>
    <w:rsid w:val="004C0A16"/>
    <w:rsid w:val="004D3359"/>
    <w:rsid w:val="004D4BA2"/>
    <w:rsid w:val="004D75F0"/>
    <w:rsid w:val="004D7BF0"/>
    <w:rsid w:val="004E3ACC"/>
    <w:rsid w:val="004E41B4"/>
    <w:rsid w:val="004E6552"/>
    <w:rsid w:val="004F237D"/>
    <w:rsid w:val="004F341E"/>
    <w:rsid w:val="004F3C23"/>
    <w:rsid w:val="004F77D3"/>
    <w:rsid w:val="00500E7A"/>
    <w:rsid w:val="00501156"/>
    <w:rsid w:val="00501D99"/>
    <w:rsid w:val="00503BB9"/>
    <w:rsid w:val="00511E2B"/>
    <w:rsid w:val="00513654"/>
    <w:rsid w:val="00516BA9"/>
    <w:rsid w:val="00517BA9"/>
    <w:rsid w:val="005232DB"/>
    <w:rsid w:val="005257BC"/>
    <w:rsid w:val="0053291C"/>
    <w:rsid w:val="00532A9B"/>
    <w:rsid w:val="00535D96"/>
    <w:rsid w:val="00537089"/>
    <w:rsid w:val="00537626"/>
    <w:rsid w:val="00537DB4"/>
    <w:rsid w:val="00541934"/>
    <w:rsid w:val="00542B22"/>
    <w:rsid w:val="0054305F"/>
    <w:rsid w:val="00544092"/>
    <w:rsid w:val="0054637C"/>
    <w:rsid w:val="00550BEF"/>
    <w:rsid w:val="005520DD"/>
    <w:rsid w:val="0056186B"/>
    <w:rsid w:val="005633D1"/>
    <w:rsid w:val="005671D6"/>
    <w:rsid w:val="00570784"/>
    <w:rsid w:val="005716F6"/>
    <w:rsid w:val="005767F9"/>
    <w:rsid w:val="00581EE4"/>
    <w:rsid w:val="005843E8"/>
    <w:rsid w:val="00586700"/>
    <w:rsid w:val="005940E2"/>
    <w:rsid w:val="00595589"/>
    <w:rsid w:val="0059567E"/>
    <w:rsid w:val="005969C3"/>
    <w:rsid w:val="005A3B0A"/>
    <w:rsid w:val="005A463F"/>
    <w:rsid w:val="005A5F50"/>
    <w:rsid w:val="005A6D0A"/>
    <w:rsid w:val="005B1A8B"/>
    <w:rsid w:val="005B3685"/>
    <w:rsid w:val="005B465C"/>
    <w:rsid w:val="005C049A"/>
    <w:rsid w:val="005C245B"/>
    <w:rsid w:val="005C575A"/>
    <w:rsid w:val="005C65D9"/>
    <w:rsid w:val="005D4471"/>
    <w:rsid w:val="005E17A2"/>
    <w:rsid w:val="005E1F31"/>
    <w:rsid w:val="005E5A80"/>
    <w:rsid w:val="005F0539"/>
    <w:rsid w:val="005F06C1"/>
    <w:rsid w:val="005F4157"/>
    <w:rsid w:val="005F43AD"/>
    <w:rsid w:val="00601FCA"/>
    <w:rsid w:val="006029CA"/>
    <w:rsid w:val="00610E91"/>
    <w:rsid w:val="00612999"/>
    <w:rsid w:val="00612B18"/>
    <w:rsid w:val="00614407"/>
    <w:rsid w:val="00615C74"/>
    <w:rsid w:val="0062063E"/>
    <w:rsid w:val="00620816"/>
    <w:rsid w:val="00621028"/>
    <w:rsid w:val="006267CB"/>
    <w:rsid w:val="006314ED"/>
    <w:rsid w:val="0063618E"/>
    <w:rsid w:val="00656D73"/>
    <w:rsid w:val="00671DC4"/>
    <w:rsid w:val="00672B8C"/>
    <w:rsid w:val="006730BA"/>
    <w:rsid w:val="0067359B"/>
    <w:rsid w:val="00673848"/>
    <w:rsid w:val="0067665B"/>
    <w:rsid w:val="00680E9F"/>
    <w:rsid w:val="00682530"/>
    <w:rsid w:val="00683E8C"/>
    <w:rsid w:val="006845D7"/>
    <w:rsid w:val="00685A99"/>
    <w:rsid w:val="00687F1D"/>
    <w:rsid w:val="0069126E"/>
    <w:rsid w:val="006926A7"/>
    <w:rsid w:val="006941E0"/>
    <w:rsid w:val="00695190"/>
    <w:rsid w:val="00696D68"/>
    <w:rsid w:val="006A3E65"/>
    <w:rsid w:val="006A615D"/>
    <w:rsid w:val="006B0036"/>
    <w:rsid w:val="006B0A4B"/>
    <w:rsid w:val="006B13F7"/>
    <w:rsid w:val="006B2324"/>
    <w:rsid w:val="006B2B6F"/>
    <w:rsid w:val="006C0001"/>
    <w:rsid w:val="006C2A58"/>
    <w:rsid w:val="006C3D17"/>
    <w:rsid w:val="006C570C"/>
    <w:rsid w:val="006C5938"/>
    <w:rsid w:val="006D18DF"/>
    <w:rsid w:val="006D1A74"/>
    <w:rsid w:val="006D32CF"/>
    <w:rsid w:val="006D4053"/>
    <w:rsid w:val="006D43FE"/>
    <w:rsid w:val="006D73A2"/>
    <w:rsid w:val="006E0503"/>
    <w:rsid w:val="006E0DDF"/>
    <w:rsid w:val="006F1C7B"/>
    <w:rsid w:val="006F361C"/>
    <w:rsid w:val="00700D2F"/>
    <w:rsid w:val="00701F99"/>
    <w:rsid w:val="00702A6F"/>
    <w:rsid w:val="00703C32"/>
    <w:rsid w:val="007046EE"/>
    <w:rsid w:val="00707414"/>
    <w:rsid w:val="0070781E"/>
    <w:rsid w:val="00714900"/>
    <w:rsid w:val="00716F84"/>
    <w:rsid w:val="0072069B"/>
    <w:rsid w:val="007263E8"/>
    <w:rsid w:val="00726CCF"/>
    <w:rsid w:val="00727D00"/>
    <w:rsid w:val="00734138"/>
    <w:rsid w:val="007355B7"/>
    <w:rsid w:val="007373BD"/>
    <w:rsid w:val="00742963"/>
    <w:rsid w:val="00744D81"/>
    <w:rsid w:val="00756F39"/>
    <w:rsid w:val="007636AB"/>
    <w:rsid w:val="00767596"/>
    <w:rsid w:val="00767D51"/>
    <w:rsid w:val="007707B4"/>
    <w:rsid w:val="00770A46"/>
    <w:rsid w:val="00773718"/>
    <w:rsid w:val="00774F72"/>
    <w:rsid w:val="00777919"/>
    <w:rsid w:val="00780499"/>
    <w:rsid w:val="0078387F"/>
    <w:rsid w:val="00784554"/>
    <w:rsid w:val="0079050A"/>
    <w:rsid w:val="00792654"/>
    <w:rsid w:val="00794750"/>
    <w:rsid w:val="007A0069"/>
    <w:rsid w:val="007A295D"/>
    <w:rsid w:val="007A31EB"/>
    <w:rsid w:val="007B04D5"/>
    <w:rsid w:val="007B0D5D"/>
    <w:rsid w:val="007B2E1C"/>
    <w:rsid w:val="007C1881"/>
    <w:rsid w:val="007C1AC9"/>
    <w:rsid w:val="007C7320"/>
    <w:rsid w:val="007D27D1"/>
    <w:rsid w:val="007D4577"/>
    <w:rsid w:val="007D4C62"/>
    <w:rsid w:val="007D4E2E"/>
    <w:rsid w:val="007D6EB0"/>
    <w:rsid w:val="007E1C55"/>
    <w:rsid w:val="007E2A25"/>
    <w:rsid w:val="007E5B60"/>
    <w:rsid w:val="007F137D"/>
    <w:rsid w:val="008011DA"/>
    <w:rsid w:val="00801A2B"/>
    <w:rsid w:val="00801FFF"/>
    <w:rsid w:val="00802996"/>
    <w:rsid w:val="00804FF0"/>
    <w:rsid w:val="0080591F"/>
    <w:rsid w:val="00806975"/>
    <w:rsid w:val="00811DFD"/>
    <w:rsid w:val="0081460B"/>
    <w:rsid w:val="00816C3B"/>
    <w:rsid w:val="0082490A"/>
    <w:rsid w:val="00826BCE"/>
    <w:rsid w:val="00832A84"/>
    <w:rsid w:val="00833E0C"/>
    <w:rsid w:val="00834F9F"/>
    <w:rsid w:val="008353E5"/>
    <w:rsid w:val="00836F55"/>
    <w:rsid w:val="00837841"/>
    <w:rsid w:val="0084176A"/>
    <w:rsid w:val="00843DC3"/>
    <w:rsid w:val="008447F3"/>
    <w:rsid w:val="00846BA6"/>
    <w:rsid w:val="00852E39"/>
    <w:rsid w:val="00855C84"/>
    <w:rsid w:val="00856EDD"/>
    <w:rsid w:val="008624B9"/>
    <w:rsid w:val="00864CF6"/>
    <w:rsid w:val="00871778"/>
    <w:rsid w:val="008751AE"/>
    <w:rsid w:val="00877298"/>
    <w:rsid w:val="00884761"/>
    <w:rsid w:val="008868CC"/>
    <w:rsid w:val="00886F29"/>
    <w:rsid w:val="00890571"/>
    <w:rsid w:val="00890BEA"/>
    <w:rsid w:val="00894AD6"/>
    <w:rsid w:val="00894DD8"/>
    <w:rsid w:val="00897BC4"/>
    <w:rsid w:val="008A0616"/>
    <w:rsid w:val="008A2B84"/>
    <w:rsid w:val="008A2F04"/>
    <w:rsid w:val="008A374F"/>
    <w:rsid w:val="008B067C"/>
    <w:rsid w:val="008B73A0"/>
    <w:rsid w:val="008C03B3"/>
    <w:rsid w:val="008C080A"/>
    <w:rsid w:val="008C0AD2"/>
    <w:rsid w:val="008C2036"/>
    <w:rsid w:val="008C4753"/>
    <w:rsid w:val="008D5915"/>
    <w:rsid w:val="008E0B36"/>
    <w:rsid w:val="008E38F4"/>
    <w:rsid w:val="008F0219"/>
    <w:rsid w:val="008F271C"/>
    <w:rsid w:val="008F41CC"/>
    <w:rsid w:val="008F697E"/>
    <w:rsid w:val="008F6B5C"/>
    <w:rsid w:val="008F73F2"/>
    <w:rsid w:val="008F73FA"/>
    <w:rsid w:val="008F7ED7"/>
    <w:rsid w:val="00900F3A"/>
    <w:rsid w:val="0090780A"/>
    <w:rsid w:val="00914644"/>
    <w:rsid w:val="00914D35"/>
    <w:rsid w:val="00916A8C"/>
    <w:rsid w:val="009262EB"/>
    <w:rsid w:val="0092665C"/>
    <w:rsid w:val="00927011"/>
    <w:rsid w:val="009270FC"/>
    <w:rsid w:val="00930058"/>
    <w:rsid w:val="00930FD9"/>
    <w:rsid w:val="0093528D"/>
    <w:rsid w:val="00935A77"/>
    <w:rsid w:val="00937852"/>
    <w:rsid w:val="00940D80"/>
    <w:rsid w:val="009412D1"/>
    <w:rsid w:val="00945008"/>
    <w:rsid w:val="009459EF"/>
    <w:rsid w:val="00945DAF"/>
    <w:rsid w:val="00945E78"/>
    <w:rsid w:val="00946D02"/>
    <w:rsid w:val="00953512"/>
    <w:rsid w:val="00955250"/>
    <w:rsid w:val="0095724A"/>
    <w:rsid w:val="00963D91"/>
    <w:rsid w:val="009734DC"/>
    <w:rsid w:val="00974CDD"/>
    <w:rsid w:val="00974EAE"/>
    <w:rsid w:val="0097684C"/>
    <w:rsid w:val="00982562"/>
    <w:rsid w:val="00982CE3"/>
    <w:rsid w:val="00984222"/>
    <w:rsid w:val="00984323"/>
    <w:rsid w:val="0098743C"/>
    <w:rsid w:val="00987BBD"/>
    <w:rsid w:val="0099021F"/>
    <w:rsid w:val="00991FDF"/>
    <w:rsid w:val="009920EA"/>
    <w:rsid w:val="009945D2"/>
    <w:rsid w:val="0099550A"/>
    <w:rsid w:val="009A0912"/>
    <w:rsid w:val="009A46C5"/>
    <w:rsid w:val="009A514C"/>
    <w:rsid w:val="009A6377"/>
    <w:rsid w:val="009A6562"/>
    <w:rsid w:val="009A6D46"/>
    <w:rsid w:val="009A77D5"/>
    <w:rsid w:val="009B1C9B"/>
    <w:rsid w:val="009B4456"/>
    <w:rsid w:val="009B7303"/>
    <w:rsid w:val="009C181A"/>
    <w:rsid w:val="009C4C08"/>
    <w:rsid w:val="009C5C52"/>
    <w:rsid w:val="009C7B94"/>
    <w:rsid w:val="009C7F7D"/>
    <w:rsid w:val="009D3AE9"/>
    <w:rsid w:val="009D40AB"/>
    <w:rsid w:val="009D4F3B"/>
    <w:rsid w:val="009D5D45"/>
    <w:rsid w:val="009D7097"/>
    <w:rsid w:val="009E4D3E"/>
    <w:rsid w:val="009E4FC5"/>
    <w:rsid w:val="009E6297"/>
    <w:rsid w:val="00A00792"/>
    <w:rsid w:val="00A027B2"/>
    <w:rsid w:val="00A05F40"/>
    <w:rsid w:val="00A10049"/>
    <w:rsid w:val="00A12068"/>
    <w:rsid w:val="00A15998"/>
    <w:rsid w:val="00A17EEB"/>
    <w:rsid w:val="00A21A41"/>
    <w:rsid w:val="00A261CE"/>
    <w:rsid w:val="00A34F9D"/>
    <w:rsid w:val="00A4293F"/>
    <w:rsid w:val="00A45389"/>
    <w:rsid w:val="00A4642C"/>
    <w:rsid w:val="00A47BE0"/>
    <w:rsid w:val="00A512B9"/>
    <w:rsid w:val="00A56787"/>
    <w:rsid w:val="00A57F64"/>
    <w:rsid w:val="00A6160A"/>
    <w:rsid w:val="00A620B0"/>
    <w:rsid w:val="00A627F5"/>
    <w:rsid w:val="00A63DCB"/>
    <w:rsid w:val="00A67CC4"/>
    <w:rsid w:val="00A71614"/>
    <w:rsid w:val="00A737B6"/>
    <w:rsid w:val="00A74BCF"/>
    <w:rsid w:val="00A762CD"/>
    <w:rsid w:val="00A763CB"/>
    <w:rsid w:val="00A768F7"/>
    <w:rsid w:val="00A8140E"/>
    <w:rsid w:val="00A83283"/>
    <w:rsid w:val="00A8746A"/>
    <w:rsid w:val="00A87F4D"/>
    <w:rsid w:val="00A96587"/>
    <w:rsid w:val="00AA3093"/>
    <w:rsid w:val="00AA484F"/>
    <w:rsid w:val="00AA5143"/>
    <w:rsid w:val="00AA53AC"/>
    <w:rsid w:val="00AA6840"/>
    <w:rsid w:val="00AB114F"/>
    <w:rsid w:val="00AB3BD2"/>
    <w:rsid w:val="00AB71FE"/>
    <w:rsid w:val="00AB74AE"/>
    <w:rsid w:val="00AB7657"/>
    <w:rsid w:val="00AC5836"/>
    <w:rsid w:val="00AC5883"/>
    <w:rsid w:val="00AC709C"/>
    <w:rsid w:val="00AD2F30"/>
    <w:rsid w:val="00AD7813"/>
    <w:rsid w:val="00AD7ED8"/>
    <w:rsid w:val="00AE2D21"/>
    <w:rsid w:val="00AE4982"/>
    <w:rsid w:val="00AE77CB"/>
    <w:rsid w:val="00AF325B"/>
    <w:rsid w:val="00B029DF"/>
    <w:rsid w:val="00B0458A"/>
    <w:rsid w:val="00B04A89"/>
    <w:rsid w:val="00B0535E"/>
    <w:rsid w:val="00B10AFC"/>
    <w:rsid w:val="00B116E9"/>
    <w:rsid w:val="00B13C2A"/>
    <w:rsid w:val="00B21070"/>
    <w:rsid w:val="00B30BE9"/>
    <w:rsid w:val="00B3495E"/>
    <w:rsid w:val="00B36BA2"/>
    <w:rsid w:val="00B373F0"/>
    <w:rsid w:val="00B433DF"/>
    <w:rsid w:val="00B50806"/>
    <w:rsid w:val="00B552DF"/>
    <w:rsid w:val="00B569F0"/>
    <w:rsid w:val="00B578A7"/>
    <w:rsid w:val="00B57B17"/>
    <w:rsid w:val="00B62A32"/>
    <w:rsid w:val="00B640F2"/>
    <w:rsid w:val="00B70175"/>
    <w:rsid w:val="00B73965"/>
    <w:rsid w:val="00B8505B"/>
    <w:rsid w:val="00B8583F"/>
    <w:rsid w:val="00B85C24"/>
    <w:rsid w:val="00B95422"/>
    <w:rsid w:val="00B955BD"/>
    <w:rsid w:val="00B96171"/>
    <w:rsid w:val="00B97EC2"/>
    <w:rsid w:val="00BA31BA"/>
    <w:rsid w:val="00BA631A"/>
    <w:rsid w:val="00BB68FD"/>
    <w:rsid w:val="00BC2341"/>
    <w:rsid w:val="00BC3BBC"/>
    <w:rsid w:val="00BC7D37"/>
    <w:rsid w:val="00BE05B3"/>
    <w:rsid w:val="00BE1A38"/>
    <w:rsid w:val="00BE3121"/>
    <w:rsid w:val="00BE48AD"/>
    <w:rsid w:val="00BE4B8E"/>
    <w:rsid w:val="00BE4FBC"/>
    <w:rsid w:val="00BE7622"/>
    <w:rsid w:val="00BE7E4F"/>
    <w:rsid w:val="00BF50DC"/>
    <w:rsid w:val="00BF56F0"/>
    <w:rsid w:val="00C0130C"/>
    <w:rsid w:val="00C107D9"/>
    <w:rsid w:val="00C14300"/>
    <w:rsid w:val="00C20CB8"/>
    <w:rsid w:val="00C302A7"/>
    <w:rsid w:val="00C303E8"/>
    <w:rsid w:val="00C318D9"/>
    <w:rsid w:val="00C3215A"/>
    <w:rsid w:val="00C42762"/>
    <w:rsid w:val="00C4319C"/>
    <w:rsid w:val="00C4716F"/>
    <w:rsid w:val="00C4755D"/>
    <w:rsid w:val="00C50FF9"/>
    <w:rsid w:val="00C5731B"/>
    <w:rsid w:val="00C61BB5"/>
    <w:rsid w:val="00C63842"/>
    <w:rsid w:val="00C6398F"/>
    <w:rsid w:val="00C63B8C"/>
    <w:rsid w:val="00C63E84"/>
    <w:rsid w:val="00C73503"/>
    <w:rsid w:val="00C80E7F"/>
    <w:rsid w:val="00C860F2"/>
    <w:rsid w:val="00C86E1C"/>
    <w:rsid w:val="00C87C3C"/>
    <w:rsid w:val="00C919F8"/>
    <w:rsid w:val="00C95EBF"/>
    <w:rsid w:val="00CA0D5C"/>
    <w:rsid w:val="00CA74A0"/>
    <w:rsid w:val="00CB252E"/>
    <w:rsid w:val="00CB44C6"/>
    <w:rsid w:val="00CB5FE9"/>
    <w:rsid w:val="00CB6D78"/>
    <w:rsid w:val="00CC7603"/>
    <w:rsid w:val="00CC7E7F"/>
    <w:rsid w:val="00CD6F0E"/>
    <w:rsid w:val="00CE1F7C"/>
    <w:rsid w:val="00CE2C62"/>
    <w:rsid w:val="00CE3111"/>
    <w:rsid w:val="00CE5969"/>
    <w:rsid w:val="00CE71DA"/>
    <w:rsid w:val="00CF2019"/>
    <w:rsid w:val="00CF4F23"/>
    <w:rsid w:val="00D012D4"/>
    <w:rsid w:val="00D057A1"/>
    <w:rsid w:val="00D20F27"/>
    <w:rsid w:val="00D261C2"/>
    <w:rsid w:val="00D30AD5"/>
    <w:rsid w:val="00D328BD"/>
    <w:rsid w:val="00D346C5"/>
    <w:rsid w:val="00D34BED"/>
    <w:rsid w:val="00D367EE"/>
    <w:rsid w:val="00D41965"/>
    <w:rsid w:val="00D454EB"/>
    <w:rsid w:val="00D47887"/>
    <w:rsid w:val="00D5021B"/>
    <w:rsid w:val="00D51A7E"/>
    <w:rsid w:val="00D60774"/>
    <w:rsid w:val="00D60A2C"/>
    <w:rsid w:val="00D6106C"/>
    <w:rsid w:val="00D62CEC"/>
    <w:rsid w:val="00D63980"/>
    <w:rsid w:val="00D63F9C"/>
    <w:rsid w:val="00D6649C"/>
    <w:rsid w:val="00D725FA"/>
    <w:rsid w:val="00D73F25"/>
    <w:rsid w:val="00D74407"/>
    <w:rsid w:val="00D80A0F"/>
    <w:rsid w:val="00D842B4"/>
    <w:rsid w:val="00D9042A"/>
    <w:rsid w:val="00D917DA"/>
    <w:rsid w:val="00D96B81"/>
    <w:rsid w:val="00DA168F"/>
    <w:rsid w:val="00DB1731"/>
    <w:rsid w:val="00DB1DDD"/>
    <w:rsid w:val="00DB2C57"/>
    <w:rsid w:val="00DB3A62"/>
    <w:rsid w:val="00DB44ED"/>
    <w:rsid w:val="00DB4585"/>
    <w:rsid w:val="00DB474E"/>
    <w:rsid w:val="00DB7175"/>
    <w:rsid w:val="00DC082A"/>
    <w:rsid w:val="00DC17F9"/>
    <w:rsid w:val="00DC633A"/>
    <w:rsid w:val="00DD0C1A"/>
    <w:rsid w:val="00DD2AB4"/>
    <w:rsid w:val="00DD3DB8"/>
    <w:rsid w:val="00DD4EA0"/>
    <w:rsid w:val="00DE3AAA"/>
    <w:rsid w:val="00DE5200"/>
    <w:rsid w:val="00DE68B3"/>
    <w:rsid w:val="00DE6C99"/>
    <w:rsid w:val="00DF04A3"/>
    <w:rsid w:val="00DF18DF"/>
    <w:rsid w:val="00DF2669"/>
    <w:rsid w:val="00DF29C4"/>
    <w:rsid w:val="00DF4267"/>
    <w:rsid w:val="00E03ED9"/>
    <w:rsid w:val="00E1001F"/>
    <w:rsid w:val="00E10AE1"/>
    <w:rsid w:val="00E11029"/>
    <w:rsid w:val="00E13B7E"/>
    <w:rsid w:val="00E15B64"/>
    <w:rsid w:val="00E17BD3"/>
    <w:rsid w:val="00E21333"/>
    <w:rsid w:val="00E23398"/>
    <w:rsid w:val="00E23CF8"/>
    <w:rsid w:val="00E275FA"/>
    <w:rsid w:val="00E321E9"/>
    <w:rsid w:val="00E335BE"/>
    <w:rsid w:val="00E34BBA"/>
    <w:rsid w:val="00E36ECD"/>
    <w:rsid w:val="00E37D87"/>
    <w:rsid w:val="00E417EE"/>
    <w:rsid w:val="00E42C20"/>
    <w:rsid w:val="00E45125"/>
    <w:rsid w:val="00E45184"/>
    <w:rsid w:val="00E47183"/>
    <w:rsid w:val="00E511B9"/>
    <w:rsid w:val="00E55E9C"/>
    <w:rsid w:val="00E5669D"/>
    <w:rsid w:val="00E570A0"/>
    <w:rsid w:val="00E72AEC"/>
    <w:rsid w:val="00E734B9"/>
    <w:rsid w:val="00E91C51"/>
    <w:rsid w:val="00E91EC6"/>
    <w:rsid w:val="00E94B2E"/>
    <w:rsid w:val="00EA0296"/>
    <w:rsid w:val="00EA2226"/>
    <w:rsid w:val="00EA2532"/>
    <w:rsid w:val="00EA3785"/>
    <w:rsid w:val="00EA4614"/>
    <w:rsid w:val="00EB0B56"/>
    <w:rsid w:val="00EB1B46"/>
    <w:rsid w:val="00EB4F4A"/>
    <w:rsid w:val="00EB73B6"/>
    <w:rsid w:val="00EC5456"/>
    <w:rsid w:val="00EC76BE"/>
    <w:rsid w:val="00ED125C"/>
    <w:rsid w:val="00ED1CE0"/>
    <w:rsid w:val="00ED72D5"/>
    <w:rsid w:val="00EE0564"/>
    <w:rsid w:val="00EF1237"/>
    <w:rsid w:val="00EF45AB"/>
    <w:rsid w:val="00F01062"/>
    <w:rsid w:val="00F023AB"/>
    <w:rsid w:val="00F02EA9"/>
    <w:rsid w:val="00F03AA4"/>
    <w:rsid w:val="00F07732"/>
    <w:rsid w:val="00F105C2"/>
    <w:rsid w:val="00F1424F"/>
    <w:rsid w:val="00F14B9B"/>
    <w:rsid w:val="00F15416"/>
    <w:rsid w:val="00F1604A"/>
    <w:rsid w:val="00F214E2"/>
    <w:rsid w:val="00F2323C"/>
    <w:rsid w:val="00F2366B"/>
    <w:rsid w:val="00F31001"/>
    <w:rsid w:val="00F32E96"/>
    <w:rsid w:val="00F3432B"/>
    <w:rsid w:val="00F360EF"/>
    <w:rsid w:val="00F376C4"/>
    <w:rsid w:val="00F4308C"/>
    <w:rsid w:val="00F438D0"/>
    <w:rsid w:val="00F44D69"/>
    <w:rsid w:val="00F4511D"/>
    <w:rsid w:val="00F524CB"/>
    <w:rsid w:val="00F52FE3"/>
    <w:rsid w:val="00F550B2"/>
    <w:rsid w:val="00F608E5"/>
    <w:rsid w:val="00F60A90"/>
    <w:rsid w:val="00F61BCE"/>
    <w:rsid w:val="00F6231D"/>
    <w:rsid w:val="00F64179"/>
    <w:rsid w:val="00F64B8C"/>
    <w:rsid w:val="00F66B15"/>
    <w:rsid w:val="00F66D58"/>
    <w:rsid w:val="00F70ADD"/>
    <w:rsid w:val="00F716F6"/>
    <w:rsid w:val="00F730BE"/>
    <w:rsid w:val="00F763DA"/>
    <w:rsid w:val="00F76620"/>
    <w:rsid w:val="00F8378C"/>
    <w:rsid w:val="00F84C1E"/>
    <w:rsid w:val="00F84C20"/>
    <w:rsid w:val="00F94213"/>
    <w:rsid w:val="00F97F21"/>
    <w:rsid w:val="00FA36E9"/>
    <w:rsid w:val="00FA5950"/>
    <w:rsid w:val="00FB1543"/>
    <w:rsid w:val="00FB2305"/>
    <w:rsid w:val="00FB3671"/>
    <w:rsid w:val="00FB5EB4"/>
    <w:rsid w:val="00FB6C50"/>
    <w:rsid w:val="00FC25CA"/>
    <w:rsid w:val="00FC2E07"/>
    <w:rsid w:val="00FC4769"/>
    <w:rsid w:val="00FC5170"/>
    <w:rsid w:val="00FC602F"/>
    <w:rsid w:val="00FC7267"/>
    <w:rsid w:val="00FD117F"/>
    <w:rsid w:val="00FD2F8D"/>
    <w:rsid w:val="00FD4B93"/>
    <w:rsid w:val="00FE721F"/>
    <w:rsid w:val="00FF1218"/>
    <w:rsid w:val="00FF1897"/>
    <w:rsid w:val="00FF3021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5CE95B64-A972-4221-8FDB-BEE02973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700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2A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72AEC"/>
    <w:pPr>
      <w:keepNext/>
      <w:tabs>
        <w:tab w:val="num" w:pos="720"/>
      </w:tabs>
      <w:suppressAutoHyphens/>
      <w:spacing w:before="60"/>
      <w:ind w:left="349" w:hanging="360"/>
      <w:jc w:val="both"/>
      <w:outlineLvl w:val="1"/>
    </w:pPr>
    <w:rPr>
      <w:rFonts w:cs="Arial"/>
      <w:color w:val="0000FF"/>
      <w:sz w:val="28"/>
      <w:szCs w:val="20"/>
      <w:lang w:val="ca-ES"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2A7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F0993"/>
  </w:style>
  <w:style w:type="paragraph" w:styleId="FootnoteText">
    <w:name w:val="footnote text"/>
    <w:basedOn w:val="Normal"/>
    <w:link w:val="FootnoteTextChar"/>
    <w:semiHidden/>
    <w:rsid w:val="00F716F6"/>
    <w:rPr>
      <w:sz w:val="20"/>
      <w:szCs w:val="20"/>
    </w:rPr>
  </w:style>
  <w:style w:type="character" w:styleId="FootnoteReference">
    <w:name w:val="footnote reference"/>
    <w:semiHidden/>
    <w:rsid w:val="00F716F6"/>
    <w:rPr>
      <w:vertAlign w:val="superscript"/>
    </w:rPr>
  </w:style>
  <w:style w:type="paragraph" w:styleId="Footer">
    <w:name w:val="footer"/>
    <w:basedOn w:val="Normal"/>
    <w:rsid w:val="00D057A1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D057A1"/>
  </w:style>
  <w:style w:type="paragraph" w:styleId="Header">
    <w:name w:val="header"/>
    <w:basedOn w:val="Normal"/>
    <w:rsid w:val="00D057A1"/>
    <w:pPr>
      <w:tabs>
        <w:tab w:val="center" w:pos="4419"/>
        <w:tab w:val="right" w:pos="8838"/>
      </w:tabs>
    </w:pPr>
  </w:style>
  <w:style w:type="character" w:styleId="Hyperlink">
    <w:name w:val="Hyperlink"/>
    <w:rsid w:val="00F4511D"/>
    <w:rPr>
      <w:rFonts w:ascii="Verdana" w:hAnsi="Verdana" w:hint="default"/>
      <w:strike w:val="0"/>
      <w:dstrike w:val="0"/>
      <w:color w:val="11274E"/>
      <w:sz w:val="20"/>
      <w:szCs w:val="20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rsid w:val="00A34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stext">
    <w:name w:val="cstext"/>
    <w:basedOn w:val="DefaultParagraphFont"/>
    <w:rsid w:val="00E21333"/>
  </w:style>
  <w:style w:type="character" w:customStyle="1" w:styleId="code">
    <w:name w:val="code"/>
    <w:basedOn w:val="DefaultParagraphFont"/>
    <w:rsid w:val="00E21333"/>
  </w:style>
  <w:style w:type="paragraph" w:styleId="ListParagraph">
    <w:name w:val="List Paragraph"/>
    <w:basedOn w:val="Normal"/>
    <w:uiPriority w:val="34"/>
    <w:qFormat/>
    <w:rsid w:val="00344788"/>
    <w:pPr>
      <w:ind w:left="708"/>
    </w:pPr>
  </w:style>
  <w:style w:type="character" w:customStyle="1" w:styleId="HTMLPreformattedChar">
    <w:name w:val="HTML Preformatted Char"/>
    <w:link w:val="HTMLPreformatted"/>
    <w:uiPriority w:val="99"/>
    <w:rsid w:val="009A6562"/>
    <w:rPr>
      <w:rFonts w:ascii="Courier New" w:hAnsi="Courier New" w:cs="Courier New"/>
    </w:rPr>
  </w:style>
  <w:style w:type="character" w:styleId="HTMLTypewriter">
    <w:name w:val="HTML Typewriter"/>
    <w:uiPriority w:val="99"/>
    <w:semiHidden/>
    <w:unhideWhenUsed/>
    <w:rsid w:val="0092665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C302A7"/>
    <w:rPr>
      <w:rFonts w:ascii="Cambria" w:hAnsi="Cambria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C302A7"/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302A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C302A7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table" w:styleId="MediumGrid1-Accent1">
    <w:name w:val="Medium Grid 1 Accent 1"/>
    <w:basedOn w:val="TableNormal"/>
    <w:uiPriority w:val="67"/>
    <w:rsid w:val="00C302A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120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68"/>
    <w:rPr>
      <w:rFonts w:ascii="Tahoma" w:hAnsi="Tahoma" w:cs="Tahoma"/>
      <w:sz w:val="16"/>
      <w:szCs w:val="16"/>
    </w:rPr>
  </w:style>
  <w:style w:type="paragraph" w:customStyle="1" w:styleId="J-Lab-Titulos">
    <w:name w:val="J-Lab-Titulos"/>
    <w:basedOn w:val="Heading1"/>
    <w:next w:val="Normal"/>
    <w:link w:val="J-Lab-TitulosCar"/>
    <w:autoRedefine/>
    <w:qFormat/>
    <w:rsid w:val="00A12068"/>
    <w:pPr>
      <w:numPr>
        <w:numId w:val="5"/>
      </w:numPr>
      <w:spacing w:before="360" w:after="160" w:line="240" w:lineRule="auto"/>
      <w:ind w:left="357" w:hanging="357"/>
      <w:jc w:val="both"/>
    </w:pPr>
    <w:rPr>
      <w:rFonts w:ascii="Arial" w:hAnsi="Arial" w:cs="Arial"/>
      <w:color w:val="808080"/>
    </w:rPr>
  </w:style>
  <w:style w:type="character" w:customStyle="1" w:styleId="J-Lab-TitulosCar">
    <w:name w:val="J-Lab-Titulos Car"/>
    <w:basedOn w:val="DefaultParagraphFont"/>
    <w:link w:val="J-Lab-Titulos"/>
    <w:rsid w:val="00A12068"/>
    <w:rPr>
      <w:rFonts w:ascii="Arial" w:hAnsi="Arial" w:cs="Arial"/>
      <w:b/>
      <w:bCs/>
      <w:color w:val="808080"/>
      <w:sz w:val="28"/>
      <w:szCs w:val="28"/>
      <w:lang w:eastAsia="en-US"/>
    </w:rPr>
  </w:style>
  <w:style w:type="character" w:customStyle="1" w:styleId="longtext">
    <w:name w:val="long_text"/>
    <w:basedOn w:val="DefaultParagraphFont"/>
    <w:rsid w:val="000705A8"/>
  </w:style>
  <w:style w:type="character" w:customStyle="1" w:styleId="hps">
    <w:name w:val="hps"/>
    <w:basedOn w:val="DefaultParagraphFont"/>
    <w:rsid w:val="000705A8"/>
  </w:style>
  <w:style w:type="character" w:customStyle="1" w:styleId="Heading2Char">
    <w:name w:val="Heading 2 Char"/>
    <w:basedOn w:val="DefaultParagraphFont"/>
    <w:link w:val="Heading2"/>
    <w:semiHidden/>
    <w:rsid w:val="00E72AEC"/>
    <w:rPr>
      <w:rFonts w:ascii="Arial" w:hAnsi="Arial" w:cs="Arial"/>
      <w:color w:val="0000FF"/>
      <w:sz w:val="28"/>
      <w:lang w:val="ca-ES"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E72AE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1745">
          <w:marLeft w:val="1703"/>
          <w:marRight w:val="125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hyperlink" Target="https://github.com/jarias915/miso4208Taller3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MAESTRIA_J\3%20-%20Asistencia%20Yezid\Laborator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Laboratorios.dotx</Template>
  <TotalTime>897</TotalTime>
  <Pages>39</Pages>
  <Words>533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UNIANDES</vt:lpstr>
      <vt:lpstr>UNIANDES</vt:lpstr>
    </vt:vector>
  </TitlesOfParts>
  <Company>Personal</Company>
  <LinksUpToDate>false</LinksUpToDate>
  <CharactersWithSpaces>3562</CharactersWithSpaces>
  <SharedDoc>false</SharedDoc>
  <HLinks>
    <vt:vector size="36" baseType="variant">
      <vt:variant>
        <vt:i4>3604539</vt:i4>
      </vt:variant>
      <vt:variant>
        <vt:i4>15</vt:i4>
      </vt:variant>
      <vt:variant>
        <vt:i4>0</vt:i4>
      </vt:variant>
      <vt:variant>
        <vt:i4>5</vt:i4>
      </vt:variant>
      <vt:variant>
        <vt:lpwstr>http://www.uniandes.edu.co/</vt:lpwstr>
      </vt:variant>
      <vt:variant>
        <vt:lpwstr/>
      </vt:variant>
      <vt:variant>
        <vt:i4>5046366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5046366</vt:i4>
      </vt:variant>
      <vt:variant>
        <vt:i4>9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3604539</vt:i4>
      </vt:variant>
      <vt:variant>
        <vt:i4>6</vt:i4>
      </vt:variant>
      <vt:variant>
        <vt:i4>0</vt:i4>
      </vt:variant>
      <vt:variant>
        <vt:i4>5</vt:i4>
      </vt:variant>
      <vt:variant>
        <vt:lpwstr>http://www.uniandes.edu.co/</vt:lpwstr>
      </vt:variant>
      <vt:variant>
        <vt:lpwstr/>
      </vt:variant>
      <vt:variant>
        <vt:i4>3604539</vt:i4>
      </vt:variant>
      <vt:variant>
        <vt:i4>3</vt:i4>
      </vt:variant>
      <vt:variant>
        <vt:i4>0</vt:i4>
      </vt:variant>
      <vt:variant>
        <vt:i4>5</vt:i4>
      </vt:variant>
      <vt:variant>
        <vt:lpwstr>http://www.uniandes.edu.co/</vt:lpwstr>
      </vt:variant>
      <vt:variant>
        <vt:lpwstr/>
      </vt:variant>
      <vt:variant>
        <vt:i4>6619245</vt:i4>
      </vt:variant>
      <vt:variant>
        <vt:i4>0</vt:i4>
      </vt:variant>
      <vt:variant>
        <vt:i4>0</vt:i4>
      </vt:variant>
      <vt:variant>
        <vt:i4>5</vt:i4>
      </vt:variant>
      <vt:variant>
        <vt:lpwstr>http://beta.redes-linux.com/manuales/seguridad/sniffers.pdf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UNIANDES</dc:title>
  <dc:creator>JC</dc:creator>
  <cp:lastModifiedBy>Juan C. Arias</cp:lastModifiedBy>
  <cp:revision>303</cp:revision>
  <cp:lastPrinted>2017-09-05T20:04:00Z</cp:lastPrinted>
  <dcterms:created xsi:type="dcterms:W3CDTF">2017-02-18T20:17:00Z</dcterms:created>
  <dcterms:modified xsi:type="dcterms:W3CDTF">2017-09-05T20:04:00Z</dcterms:modified>
</cp:coreProperties>
</file>