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6480"/>
        <w:gridCol w:w="1800"/>
      </w:tblGrid>
      <w:tr w:rsidR="00544092" w:rsidRPr="00C302A7">
        <w:tc>
          <w:tcPr>
            <w:tcW w:w="1908" w:type="dxa"/>
            <w:vAlign w:val="center"/>
          </w:tcPr>
          <w:p w:rsidR="00544092" w:rsidRPr="00C302A7" w:rsidRDefault="00FC2E07" w:rsidP="00897BC4">
            <w:pPr>
              <w:jc w:val="both"/>
              <w:rPr>
                <w:rFonts w:eastAsia="SimSun" w:cs="Arial"/>
                <w:b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895350" cy="962025"/>
                  <wp:effectExtent l="0" t="0" r="0" b="9525"/>
                  <wp:docPr id="45" name="Imagen 45" descr="C:\Users\Julian Jimenez\AppData\Local\Microsoft\Windows\Temporary Internet Files\Content.Word\uniand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lian Jimenez\AppData\Local\Microsoft\Windows\Temporary Internet Files\Content.Word\uniand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center"/>
          </w:tcPr>
          <w:p w:rsidR="009B7303" w:rsidRDefault="009B7303" w:rsidP="00897BC4">
            <w:pPr>
              <w:jc w:val="both"/>
              <w:rPr>
                <w:rFonts w:eastAsia="SimSun" w:cs="Arial"/>
                <w:b/>
                <w:szCs w:val="22"/>
              </w:rPr>
            </w:pPr>
          </w:p>
          <w:p w:rsidR="00581EE4" w:rsidRDefault="00581EE4" w:rsidP="00897BC4">
            <w:pPr>
              <w:jc w:val="center"/>
              <w:rPr>
                <w:rFonts w:eastAsia="SimSun" w:cs="Arial"/>
                <w:b/>
                <w:szCs w:val="22"/>
              </w:rPr>
            </w:pPr>
            <w:r w:rsidRPr="00C302A7">
              <w:rPr>
                <w:rFonts w:eastAsia="SimSun" w:cs="Arial"/>
                <w:b/>
                <w:szCs w:val="22"/>
              </w:rPr>
              <w:t>UNIVERSIDAD DE LOS ANDES</w:t>
            </w:r>
          </w:p>
          <w:p w:rsidR="00E23CF8" w:rsidRPr="00C302A7" w:rsidRDefault="00E23CF8" w:rsidP="00897BC4">
            <w:pPr>
              <w:jc w:val="center"/>
              <w:rPr>
                <w:rFonts w:eastAsia="SimSun" w:cs="Arial"/>
                <w:b/>
                <w:szCs w:val="22"/>
              </w:rPr>
            </w:pPr>
          </w:p>
          <w:p w:rsidR="00581EE4" w:rsidRDefault="00E23CF8" w:rsidP="00897BC4">
            <w:pPr>
              <w:jc w:val="center"/>
              <w:rPr>
                <w:rFonts w:eastAsia="SimSun" w:cs="Arial"/>
                <w:b/>
                <w:szCs w:val="22"/>
              </w:rPr>
            </w:pPr>
            <w:r>
              <w:rPr>
                <w:rFonts w:eastAsia="SimSun" w:cs="Arial"/>
                <w:b/>
                <w:szCs w:val="22"/>
              </w:rPr>
              <w:t>MISO-4208 Pruebas Automáticas</w:t>
            </w:r>
          </w:p>
          <w:p w:rsidR="00E23CF8" w:rsidRPr="00C302A7" w:rsidRDefault="00E23CF8" w:rsidP="00897BC4">
            <w:pPr>
              <w:jc w:val="center"/>
              <w:rPr>
                <w:rFonts w:eastAsia="SimSun" w:cs="Arial"/>
                <w:b/>
                <w:szCs w:val="22"/>
              </w:rPr>
            </w:pPr>
          </w:p>
          <w:p w:rsidR="00581EE4" w:rsidRPr="00C302A7" w:rsidRDefault="00890571" w:rsidP="00897BC4">
            <w:pPr>
              <w:jc w:val="center"/>
              <w:rPr>
                <w:rFonts w:eastAsia="SimSun" w:cs="Arial"/>
                <w:b/>
                <w:szCs w:val="22"/>
              </w:rPr>
            </w:pPr>
            <w:r w:rsidRPr="00C302A7">
              <w:rPr>
                <w:rFonts w:eastAsia="SimSun" w:cs="Arial"/>
                <w:b/>
                <w:szCs w:val="22"/>
              </w:rPr>
              <w:t>Profesor</w:t>
            </w:r>
          </w:p>
          <w:p w:rsidR="00581EE4" w:rsidRPr="00C302A7" w:rsidRDefault="00806975" w:rsidP="00897BC4">
            <w:pPr>
              <w:jc w:val="center"/>
              <w:rPr>
                <w:rFonts w:eastAsia="SimSun"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Mario Linares Vásquez</w:t>
            </w:r>
            <w:r w:rsidR="00581EE4" w:rsidRPr="00C302A7">
              <w:rPr>
                <w:rFonts w:ascii="Verdana" w:hAnsi="Verdana"/>
                <w:szCs w:val="22"/>
              </w:rPr>
              <w:t xml:space="preserve"> - </w:t>
            </w:r>
            <w:r w:rsidRPr="00806975">
              <w:rPr>
                <w:rFonts w:cs="Arial"/>
                <w:b/>
                <w:szCs w:val="22"/>
              </w:rPr>
              <w:t>m.linaresv@uniandes.edu.co</w:t>
            </w:r>
          </w:p>
          <w:p w:rsidR="00544092" w:rsidRPr="00C302A7" w:rsidRDefault="00544092" w:rsidP="00897BC4">
            <w:pPr>
              <w:jc w:val="both"/>
              <w:rPr>
                <w:rFonts w:eastAsia="SimSun" w:cs="Arial"/>
                <w:b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544092" w:rsidRPr="00C302A7" w:rsidRDefault="00FC2E07" w:rsidP="00897BC4">
            <w:pPr>
              <w:jc w:val="both"/>
              <w:rPr>
                <w:rFonts w:eastAsia="SimSun" w:cs="Arial"/>
                <w:b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895350" cy="962025"/>
                  <wp:effectExtent l="0" t="0" r="0" b="9525"/>
                  <wp:docPr id="44" name="Imagen 44" descr="C:\Users\Julian Jimenez\AppData\Local\Microsoft\Windows\Temporary Internet Files\Content.Word\uniand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lian Jimenez\AppData\Local\Microsoft\Windows\Temporary Internet Files\Content.Word\uniand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84F" w:rsidRDefault="00AA484F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Pr="00C302A7" w:rsidRDefault="001629DB" w:rsidP="00897BC4">
      <w:pPr>
        <w:jc w:val="center"/>
        <w:rPr>
          <w:rFonts w:cs="Arial"/>
          <w:szCs w:val="22"/>
        </w:rPr>
      </w:pPr>
    </w:p>
    <w:p w:rsidR="00BE05B3" w:rsidRPr="00C302A7" w:rsidRDefault="00BE05B3" w:rsidP="00897BC4">
      <w:pPr>
        <w:jc w:val="center"/>
        <w:rPr>
          <w:rFonts w:cs="Arial"/>
          <w:szCs w:val="22"/>
        </w:rPr>
      </w:pPr>
    </w:p>
    <w:tbl>
      <w:tblPr>
        <w:tblW w:w="0" w:type="auto"/>
        <w:shd w:val="clear" w:color="auto" w:fill="CCCCCC"/>
        <w:tblLook w:val="01E0" w:firstRow="1" w:lastRow="1" w:firstColumn="1" w:lastColumn="1" w:noHBand="0" w:noVBand="0"/>
      </w:tblPr>
      <w:tblGrid>
        <w:gridCol w:w="9972"/>
      </w:tblGrid>
      <w:tr w:rsidR="00AA484F" w:rsidRPr="005F12C5">
        <w:tc>
          <w:tcPr>
            <w:tcW w:w="10112" w:type="dxa"/>
            <w:shd w:val="clear" w:color="auto" w:fill="CCCCCC"/>
          </w:tcPr>
          <w:p w:rsidR="00AA484F" w:rsidRPr="000705A8" w:rsidRDefault="006F361C" w:rsidP="006F361C">
            <w:pPr>
              <w:jc w:val="center"/>
              <w:rPr>
                <w:rFonts w:cs="Arial"/>
                <w:b/>
                <w:szCs w:val="22"/>
                <w:lang w:val="en-US"/>
              </w:rPr>
            </w:pPr>
            <w:r>
              <w:rPr>
                <w:rFonts w:cs="Arial"/>
                <w:b/>
                <w:szCs w:val="22"/>
                <w:lang w:val="en-US"/>
              </w:rPr>
              <w:t>TALLER 3</w:t>
            </w:r>
            <w:r w:rsidR="00AA484F" w:rsidRPr="000705A8">
              <w:rPr>
                <w:rFonts w:cs="Arial"/>
                <w:b/>
                <w:szCs w:val="22"/>
                <w:lang w:val="en-US"/>
              </w:rPr>
              <w:t xml:space="preserve"> </w:t>
            </w:r>
            <w:r>
              <w:rPr>
                <w:rFonts w:cs="Arial"/>
                <w:b/>
                <w:szCs w:val="22"/>
                <w:lang w:val="en-US"/>
              </w:rPr>
              <w:t>Lighthouse y Headless T</w:t>
            </w:r>
            <w:r w:rsidR="001E299D">
              <w:rPr>
                <w:rFonts w:cs="Arial"/>
                <w:b/>
                <w:szCs w:val="22"/>
                <w:lang w:val="en-US"/>
              </w:rPr>
              <w:t>esting</w:t>
            </w:r>
          </w:p>
        </w:tc>
      </w:tr>
    </w:tbl>
    <w:p w:rsidR="00AA484F" w:rsidRDefault="00AA484F" w:rsidP="00897BC4">
      <w:pPr>
        <w:jc w:val="center"/>
        <w:rPr>
          <w:rFonts w:cs="Arial"/>
          <w:szCs w:val="22"/>
          <w:lang w:val="en-US"/>
        </w:rPr>
      </w:pPr>
    </w:p>
    <w:p w:rsidR="00AD7ED8" w:rsidRPr="001629DB" w:rsidRDefault="00AD7ED8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val="en-US" w:eastAsia="en-US"/>
        </w:rPr>
      </w:pPr>
    </w:p>
    <w:p w:rsidR="002D3977" w:rsidRPr="001629DB" w:rsidRDefault="002D3977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val="en-US" w:eastAsia="en-US"/>
        </w:rPr>
      </w:pPr>
    </w:p>
    <w:p w:rsidR="002D3977" w:rsidRPr="001629DB" w:rsidRDefault="002D3977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val="en-US" w:eastAsia="en-US"/>
        </w:rPr>
      </w:pPr>
    </w:p>
    <w:p w:rsidR="00AD7ED8" w:rsidRDefault="00AD7ED8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eastAsia="en-US"/>
        </w:rPr>
      </w:pPr>
      <w:r>
        <w:rPr>
          <w:rFonts w:cs="Arial"/>
          <w:b/>
          <w:bCs/>
          <w:color w:val="000000"/>
          <w:szCs w:val="22"/>
          <w:lang w:eastAsia="en-US"/>
        </w:rPr>
        <w:t>Presentado Por</w:t>
      </w:r>
      <w:r w:rsidR="00335233">
        <w:rPr>
          <w:rFonts w:cs="Arial"/>
          <w:b/>
          <w:bCs/>
          <w:color w:val="000000"/>
          <w:szCs w:val="22"/>
          <w:lang w:eastAsia="en-US"/>
        </w:rPr>
        <w:t>:</w:t>
      </w:r>
    </w:p>
    <w:p w:rsidR="00AD7ED8" w:rsidRDefault="00AD7ED8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eastAsia="en-US"/>
        </w:rPr>
      </w:pPr>
    </w:p>
    <w:p w:rsidR="00AD7ED8" w:rsidRDefault="00AD7ED8" w:rsidP="00897BC4">
      <w:pPr>
        <w:jc w:val="center"/>
        <w:rPr>
          <w:rFonts w:cs="Arial"/>
          <w:b/>
          <w:bCs/>
          <w:color w:val="000000"/>
          <w:szCs w:val="22"/>
          <w:lang w:eastAsia="en-US"/>
        </w:rPr>
      </w:pPr>
      <w:r w:rsidRPr="00AD7ED8">
        <w:rPr>
          <w:rFonts w:cs="Arial"/>
          <w:b/>
          <w:bCs/>
          <w:color w:val="000000"/>
          <w:szCs w:val="22"/>
          <w:lang w:eastAsia="en-US"/>
        </w:rPr>
        <w:t>Juan Carlos Arias Ramírez</w:t>
      </w:r>
      <w:r w:rsidR="001629DB">
        <w:rPr>
          <w:rFonts w:cs="Arial"/>
          <w:b/>
          <w:bCs/>
          <w:color w:val="000000"/>
          <w:szCs w:val="22"/>
          <w:lang w:eastAsia="en-US"/>
        </w:rPr>
        <w:t>, 200327727</w:t>
      </w:r>
    </w:p>
    <w:p w:rsidR="00AD7ED8" w:rsidRDefault="00AD7ED8" w:rsidP="00897BC4">
      <w:pPr>
        <w:jc w:val="center"/>
        <w:rPr>
          <w:rFonts w:cs="Arial"/>
          <w:b/>
          <w:bCs/>
          <w:color w:val="000000"/>
          <w:szCs w:val="22"/>
          <w:lang w:eastAsia="en-US"/>
        </w:rPr>
      </w:pPr>
    </w:p>
    <w:p w:rsidR="00AD7ED8" w:rsidRPr="00AD7ED8" w:rsidRDefault="00AD7ED8" w:rsidP="00897BC4">
      <w:pPr>
        <w:jc w:val="both"/>
        <w:rPr>
          <w:rFonts w:cs="Arial"/>
          <w:szCs w:val="22"/>
        </w:rPr>
      </w:pPr>
    </w:p>
    <w:p w:rsidR="00AD7ED8" w:rsidRPr="00AD7ED8" w:rsidRDefault="00AD7ED8" w:rsidP="00897BC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4B0A61" w:rsidRDefault="005F12C5" w:rsidP="004B0A61">
      <w:pPr>
        <w:jc w:val="both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lastRenderedPageBreak/>
        <w:t>Reporte de Pruebas</w:t>
      </w:r>
    </w:p>
    <w:p w:rsidR="004B0A61" w:rsidRDefault="004B0A61" w:rsidP="004B0A61">
      <w:pPr>
        <w:jc w:val="both"/>
        <w:rPr>
          <w:rFonts w:cs="Arial"/>
          <w:b/>
          <w:szCs w:val="22"/>
          <w:u w:val="single"/>
        </w:rPr>
      </w:pPr>
    </w:p>
    <w:p w:rsidR="0047124B" w:rsidRPr="004B0A61" w:rsidRDefault="0047124B" w:rsidP="004B0A61">
      <w:pPr>
        <w:jc w:val="both"/>
        <w:rPr>
          <w:rFonts w:cs="Arial"/>
          <w:b/>
          <w:szCs w:val="22"/>
          <w:u w:val="single"/>
        </w:rPr>
      </w:pPr>
    </w:p>
    <w:p w:rsidR="004B0A61" w:rsidRDefault="004B0A61" w:rsidP="00897BC4">
      <w:pPr>
        <w:jc w:val="both"/>
        <w:rPr>
          <w:rFonts w:cs="Arial"/>
          <w:szCs w:val="22"/>
        </w:rPr>
      </w:pPr>
    </w:p>
    <w:p w:rsidR="004B0A61" w:rsidRDefault="005F12C5" w:rsidP="00897BC4">
      <w:pPr>
        <w:jc w:val="both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Card</w:t>
      </w:r>
      <w:proofErr w:type="spellEnd"/>
      <w:r w:rsidR="004B0A61">
        <w:rPr>
          <w:rFonts w:cs="Arial"/>
          <w:szCs w:val="22"/>
        </w:rPr>
        <w:t>:</w:t>
      </w:r>
    </w:p>
    <w:p w:rsidR="0047124B" w:rsidRDefault="0047124B" w:rsidP="00897BC4">
      <w:pPr>
        <w:jc w:val="both"/>
        <w:rPr>
          <w:rFonts w:cs="Arial"/>
          <w:szCs w:val="22"/>
        </w:rPr>
      </w:pPr>
    </w:p>
    <w:p w:rsidR="005F12C5" w:rsidRDefault="005F12C5" w:rsidP="00897BC4">
      <w:pPr>
        <w:jc w:val="both"/>
        <w:rPr>
          <w:rFonts w:cs="Arial"/>
          <w:szCs w:val="22"/>
        </w:rPr>
      </w:pPr>
    </w:p>
    <w:p w:rsidR="005F12C5" w:rsidRDefault="005F12C5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4F4E0DF9" wp14:editId="4A24E79F">
            <wp:extent cx="6332220" cy="388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B" w:rsidRDefault="0047124B" w:rsidP="00897BC4">
      <w:pPr>
        <w:jc w:val="both"/>
        <w:rPr>
          <w:rFonts w:cs="Arial"/>
          <w:szCs w:val="22"/>
        </w:rPr>
      </w:pPr>
    </w:p>
    <w:p w:rsidR="005F12C5" w:rsidRDefault="005F12C5" w:rsidP="00897BC4">
      <w:pPr>
        <w:jc w:val="both"/>
        <w:rPr>
          <w:rFonts w:cs="Arial"/>
          <w:szCs w:val="22"/>
        </w:rPr>
      </w:pPr>
    </w:p>
    <w:p w:rsidR="005F12C5" w:rsidRDefault="005F12C5" w:rsidP="00897BC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API:</w:t>
      </w:r>
    </w:p>
    <w:p w:rsidR="005F12C5" w:rsidRDefault="005F12C5" w:rsidP="00897BC4">
      <w:pPr>
        <w:jc w:val="both"/>
        <w:rPr>
          <w:rFonts w:cs="Arial"/>
          <w:szCs w:val="22"/>
        </w:rPr>
      </w:pPr>
    </w:p>
    <w:p w:rsidR="005F12C5" w:rsidRDefault="005F12C5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DC709F3" wp14:editId="19CBC203">
            <wp:extent cx="6332220" cy="388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61" w:rsidRDefault="004B0A61" w:rsidP="00897BC4">
      <w:pPr>
        <w:jc w:val="both"/>
        <w:rPr>
          <w:rFonts w:cs="Arial"/>
          <w:szCs w:val="22"/>
        </w:rPr>
      </w:pPr>
    </w:p>
    <w:p w:rsidR="004B0A61" w:rsidRDefault="004B0A61" w:rsidP="00897BC4">
      <w:pPr>
        <w:jc w:val="both"/>
        <w:rPr>
          <w:rFonts w:cs="Arial"/>
          <w:szCs w:val="22"/>
        </w:rPr>
      </w:pPr>
    </w:p>
    <w:p w:rsidR="006B2324" w:rsidRDefault="006B2324" w:rsidP="00897BC4">
      <w:pPr>
        <w:jc w:val="both"/>
        <w:rPr>
          <w:rFonts w:cs="Arial"/>
          <w:szCs w:val="22"/>
        </w:rPr>
      </w:pPr>
    </w:p>
    <w:p w:rsidR="006B2324" w:rsidRDefault="006B2324" w:rsidP="00897BC4">
      <w:pPr>
        <w:jc w:val="both"/>
        <w:rPr>
          <w:rFonts w:cs="Arial"/>
          <w:szCs w:val="22"/>
        </w:rPr>
      </w:pPr>
      <w:bookmarkStart w:id="0" w:name="_GoBack"/>
      <w:bookmarkEnd w:id="0"/>
    </w:p>
    <w:sectPr w:rsidR="006B2324" w:rsidSect="00544092">
      <w:footerReference w:type="even" r:id="rId10"/>
      <w:footerReference w:type="defaul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8F" w:rsidRDefault="00DA168F">
      <w:r>
        <w:separator/>
      </w:r>
    </w:p>
  </w:endnote>
  <w:endnote w:type="continuationSeparator" w:id="0">
    <w:p w:rsidR="00DA168F" w:rsidRDefault="00DA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644" w:rsidRDefault="00914644" w:rsidP="00D057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4644" w:rsidRDefault="009146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644" w:rsidRDefault="00914644">
    <w:pPr>
      <w:pStyle w:val="Footer"/>
      <w:rPr>
        <w:sz w:val="20"/>
        <w:szCs w:val="20"/>
      </w:rPr>
    </w:pPr>
    <w:r w:rsidRPr="00D057A1">
      <w:rPr>
        <w:sz w:val="20"/>
        <w:szCs w:val="20"/>
      </w:rPr>
      <w:t xml:space="preserve">Universidad de los Andes </w:t>
    </w:r>
  </w:p>
  <w:p w:rsidR="00914644" w:rsidRPr="00D057A1" w:rsidRDefault="00914644">
    <w:pPr>
      <w:pStyle w:val="Footer"/>
      <w:rPr>
        <w:sz w:val="20"/>
        <w:szCs w:val="20"/>
      </w:rPr>
    </w:pPr>
    <w:r>
      <w:rPr>
        <w:sz w:val="20"/>
        <w:szCs w:val="20"/>
      </w:rPr>
      <w:t xml:space="preserve">  </w:t>
    </w:r>
    <w:r w:rsidRPr="00517BA9">
      <w:rPr>
        <w:sz w:val="20"/>
        <w:szCs w:val="20"/>
      </w:rPr>
      <w:tab/>
    </w:r>
    <w:r>
      <w:rPr>
        <w:sz w:val="20"/>
        <w:szCs w:val="20"/>
      </w:rPr>
      <w:t xml:space="preserve">                          </w:t>
    </w:r>
    <w:r w:rsidRPr="00517BA9">
      <w:rPr>
        <w:sz w:val="20"/>
        <w:szCs w:val="20"/>
      </w:rPr>
      <w:t xml:space="preserve">- </w:t>
    </w:r>
    <w:r w:rsidRPr="00517BA9">
      <w:rPr>
        <w:sz w:val="20"/>
        <w:szCs w:val="20"/>
      </w:rPr>
      <w:fldChar w:fldCharType="begin"/>
    </w:r>
    <w:r w:rsidRPr="00517BA9">
      <w:rPr>
        <w:sz w:val="20"/>
        <w:szCs w:val="20"/>
      </w:rPr>
      <w:instrText xml:space="preserve"> PAGE </w:instrText>
    </w:r>
    <w:r w:rsidRPr="00517BA9">
      <w:rPr>
        <w:sz w:val="20"/>
        <w:szCs w:val="20"/>
      </w:rPr>
      <w:fldChar w:fldCharType="separate"/>
    </w:r>
    <w:r w:rsidR="00B343E2">
      <w:rPr>
        <w:noProof/>
        <w:sz w:val="20"/>
        <w:szCs w:val="20"/>
      </w:rPr>
      <w:t>3</w:t>
    </w:r>
    <w:r w:rsidRPr="00517BA9">
      <w:rPr>
        <w:sz w:val="20"/>
        <w:szCs w:val="20"/>
      </w:rPr>
      <w:fldChar w:fldCharType="end"/>
    </w:r>
    <w:r w:rsidRPr="00517BA9">
      <w:rPr>
        <w:sz w:val="20"/>
        <w:szCs w:val="20"/>
      </w:rPr>
      <w:t xml:space="preserve"> -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8F" w:rsidRDefault="00DA168F">
      <w:r>
        <w:separator/>
      </w:r>
    </w:p>
  </w:footnote>
  <w:footnote w:type="continuationSeparator" w:id="0">
    <w:p w:rsidR="00DA168F" w:rsidRDefault="00DA1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5594"/>
    <w:multiLevelType w:val="hybridMultilevel"/>
    <w:tmpl w:val="BC2C5AFE"/>
    <w:lvl w:ilvl="0" w:tplc="467A0C04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3B3843"/>
    <w:multiLevelType w:val="hybridMultilevel"/>
    <w:tmpl w:val="5ED46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C27EDD"/>
    <w:multiLevelType w:val="hybridMultilevel"/>
    <w:tmpl w:val="ADCE37E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9821D6"/>
    <w:multiLevelType w:val="hybridMultilevel"/>
    <w:tmpl w:val="8ED03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237B"/>
    <w:multiLevelType w:val="hybridMultilevel"/>
    <w:tmpl w:val="03D8C868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040EA6"/>
    <w:multiLevelType w:val="hybridMultilevel"/>
    <w:tmpl w:val="56A44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A095A"/>
    <w:multiLevelType w:val="hybridMultilevel"/>
    <w:tmpl w:val="F7B0D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10B9C"/>
    <w:multiLevelType w:val="hybridMultilevel"/>
    <w:tmpl w:val="0E90E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C2B2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5B3F0E"/>
    <w:multiLevelType w:val="hybridMultilevel"/>
    <w:tmpl w:val="7D4A03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582DEC"/>
    <w:multiLevelType w:val="hybridMultilevel"/>
    <w:tmpl w:val="F022E54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D4E14"/>
    <w:multiLevelType w:val="hybridMultilevel"/>
    <w:tmpl w:val="189ED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04135"/>
    <w:multiLevelType w:val="hybridMultilevel"/>
    <w:tmpl w:val="B3289B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563814"/>
    <w:multiLevelType w:val="hybridMultilevel"/>
    <w:tmpl w:val="90244FE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F7611"/>
    <w:multiLevelType w:val="hybridMultilevel"/>
    <w:tmpl w:val="627A4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21476"/>
    <w:multiLevelType w:val="hybridMultilevel"/>
    <w:tmpl w:val="744C1D9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B1EEC"/>
    <w:multiLevelType w:val="hybridMultilevel"/>
    <w:tmpl w:val="F7343758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46D28"/>
    <w:multiLevelType w:val="hybridMultilevel"/>
    <w:tmpl w:val="A72E3434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962FCA"/>
    <w:multiLevelType w:val="hybridMultilevel"/>
    <w:tmpl w:val="5C9678A4"/>
    <w:lvl w:ilvl="0" w:tplc="8EC6C8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9660D"/>
    <w:multiLevelType w:val="hybridMultilevel"/>
    <w:tmpl w:val="AE22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24657"/>
    <w:multiLevelType w:val="hybridMultilevel"/>
    <w:tmpl w:val="4F9A2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9297C"/>
    <w:multiLevelType w:val="hybridMultilevel"/>
    <w:tmpl w:val="7C4A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B2E30"/>
    <w:multiLevelType w:val="hybridMultilevel"/>
    <w:tmpl w:val="87C29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04660"/>
    <w:multiLevelType w:val="hybridMultilevel"/>
    <w:tmpl w:val="485EA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F7DE2"/>
    <w:multiLevelType w:val="hybridMultilevel"/>
    <w:tmpl w:val="2B9443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883B19"/>
    <w:multiLevelType w:val="hybridMultilevel"/>
    <w:tmpl w:val="F08CC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2289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1334F87"/>
    <w:multiLevelType w:val="hybridMultilevel"/>
    <w:tmpl w:val="458C9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A589D"/>
    <w:multiLevelType w:val="hybridMultilevel"/>
    <w:tmpl w:val="A6745D6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C51A2"/>
    <w:multiLevelType w:val="hybridMultilevel"/>
    <w:tmpl w:val="EF426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A34C3"/>
    <w:multiLevelType w:val="hybridMultilevel"/>
    <w:tmpl w:val="CD967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2397D"/>
    <w:multiLevelType w:val="multilevel"/>
    <w:tmpl w:val="9494912C"/>
    <w:lvl w:ilvl="0">
      <w:start w:val="1"/>
      <w:numFmt w:val="decimal"/>
      <w:pStyle w:val="J-Lab-Titulos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3F6B7E"/>
    <w:multiLevelType w:val="hybridMultilevel"/>
    <w:tmpl w:val="416650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B902F7"/>
    <w:multiLevelType w:val="hybridMultilevel"/>
    <w:tmpl w:val="686C4EEA"/>
    <w:lvl w:ilvl="0" w:tplc="2B361EC2">
      <w:start w:val="1"/>
      <w:numFmt w:val="bullet"/>
      <w:lvlText w:val="o"/>
      <w:lvlJc w:val="left"/>
      <w:pPr>
        <w:tabs>
          <w:tab w:val="num" w:pos="284"/>
        </w:tabs>
        <w:ind w:left="0" w:firstLine="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40E73"/>
    <w:multiLevelType w:val="hybridMultilevel"/>
    <w:tmpl w:val="0748C0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A3433"/>
    <w:multiLevelType w:val="hybridMultilevel"/>
    <w:tmpl w:val="6BAE7BA4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A18F0"/>
    <w:multiLevelType w:val="hybridMultilevel"/>
    <w:tmpl w:val="ED72B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1DBD"/>
    <w:multiLevelType w:val="hybridMultilevel"/>
    <w:tmpl w:val="25848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8278C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9B87930"/>
    <w:multiLevelType w:val="hybridMultilevel"/>
    <w:tmpl w:val="F370CE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900735"/>
    <w:multiLevelType w:val="hybridMultilevel"/>
    <w:tmpl w:val="3DCAE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9191C"/>
    <w:multiLevelType w:val="hybridMultilevel"/>
    <w:tmpl w:val="4CCA3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C1387"/>
    <w:multiLevelType w:val="hybridMultilevel"/>
    <w:tmpl w:val="88907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25F8D"/>
    <w:multiLevelType w:val="hybridMultilevel"/>
    <w:tmpl w:val="C3088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05CB1"/>
    <w:multiLevelType w:val="hybridMultilevel"/>
    <w:tmpl w:val="80EE8B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F82FED"/>
    <w:multiLevelType w:val="hybridMultilevel"/>
    <w:tmpl w:val="8A322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52CE4"/>
    <w:multiLevelType w:val="hybridMultilevel"/>
    <w:tmpl w:val="9BF6D44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6"/>
  </w:num>
  <w:num w:numId="3">
    <w:abstractNumId w:val="37"/>
  </w:num>
  <w:num w:numId="4">
    <w:abstractNumId w:val="33"/>
  </w:num>
  <w:num w:numId="5">
    <w:abstractNumId w:val="31"/>
  </w:num>
  <w:num w:numId="6">
    <w:abstractNumId w:val="2"/>
  </w:num>
  <w:num w:numId="7">
    <w:abstractNumId w:val="25"/>
  </w:num>
  <w:num w:numId="8">
    <w:abstractNumId w:val="22"/>
  </w:num>
  <w:num w:numId="9">
    <w:abstractNumId w:val="3"/>
  </w:num>
  <w:num w:numId="10">
    <w:abstractNumId w:val="42"/>
  </w:num>
  <w:num w:numId="11">
    <w:abstractNumId w:val="0"/>
  </w:num>
  <w:num w:numId="12">
    <w:abstractNumId w:val="47"/>
  </w:num>
  <w:num w:numId="13">
    <w:abstractNumId w:val="10"/>
  </w:num>
  <w:num w:numId="14">
    <w:abstractNumId w:val="13"/>
  </w:num>
  <w:num w:numId="15">
    <w:abstractNumId w:val="15"/>
  </w:num>
  <w:num w:numId="16">
    <w:abstractNumId w:val="28"/>
  </w:num>
  <w:num w:numId="17">
    <w:abstractNumId w:val="34"/>
  </w:num>
  <w:num w:numId="18">
    <w:abstractNumId w:val="6"/>
  </w:num>
  <w:num w:numId="19">
    <w:abstractNumId w:val="38"/>
  </w:num>
  <w:num w:numId="20">
    <w:abstractNumId w:val="8"/>
  </w:num>
  <w:num w:numId="21">
    <w:abstractNumId w:val="14"/>
  </w:num>
  <w:num w:numId="22">
    <w:abstractNumId w:val="23"/>
  </w:num>
  <w:num w:numId="23">
    <w:abstractNumId w:val="19"/>
  </w:num>
  <w:num w:numId="24">
    <w:abstractNumId w:val="41"/>
  </w:num>
  <w:num w:numId="25">
    <w:abstractNumId w:val="7"/>
  </w:num>
  <w:num w:numId="26">
    <w:abstractNumId w:val="43"/>
  </w:num>
  <w:num w:numId="27">
    <w:abstractNumId w:val="36"/>
  </w:num>
  <w:num w:numId="28">
    <w:abstractNumId w:val="29"/>
  </w:num>
  <w:num w:numId="29">
    <w:abstractNumId w:val="45"/>
  </w:num>
  <w:num w:numId="30">
    <w:abstractNumId w:val="30"/>
  </w:num>
  <w:num w:numId="31">
    <w:abstractNumId w:val="11"/>
  </w:num>
  <w:num w:numId="32">
    <w:abstractNumId w:val="20"/>
  </w:num>
  <w:num w:numId="33">
    <w:abstractNumId w:val="44"/>
  </w:num>
  <w:num w:numId="34">
    <w:abstractNumId w:val="5"/>
  </w:num>
  <w:num w:numId="35">
    <w:abstractNumId w:val="27"/>
  </w:num>
  <w:num w:numId="36">
    <w:abstractNumId w:val="46"/>
  </w:num>
  <w:num w:numId="37">
    <w:abstractNumId w:val="17"/>
  </w:num>
  <w:num w:numId="38">
    <w:abstractNumId w:val="24"/>
  </w:num>
  <w:num w:numId="39">
    <w:abstractNumId w:val="26"/>
  </w:num>
  <w:num w:numId="40">
    <w:abstractNumId w:val="4"/>
  </w:num>
  <w:num w:numId="41">
    <w:abstractNumId w:val="39"/>
  </w:num>
  <w:num w:numId="42">
    <w:abstractNumId w:val="18"/>
  </w:num>
  <w:num w:numId="43">
    <w:abstractNumId w:val="12"/>
  </w:num>
  <w:num w:numId="44">
    <w:abstractNumId w:val="9"/>
  </w:num>
  <w:num w:numId="45">
    <w:abstractNumId w:val="40"/>
  </w:num>
  <w:num w:numId="46">
    <w:abstractNumId w:val="32"/>
  </w:num>
  <w:num w:numId="47">
    <w:abstractNumId w:val="1"/>
  </w:num>
  <w:num w:numId="48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8"/>
    <w:rsid w:val="00001B7C"/>
    <w:rsid w:val="00005C5F"/>
    <w:rsid w:val="00010FD4"/>
    <w:rsid w:val="00016113"/>
    <w:rsid w:val="000210B4"/>
    <w:rsid w:val="00023D12"/>
    <w:rsid w:val="00023DCE"/>
    <w:rsid w:val="000241A8"/>
    <w:rsid w:val="00025A45"/>
    <w:rsid w:val="00027656"/>
    <w:rsid w:val="00030773"/>
    <w:rsid w:val="000313E7"/>
    <w:rsid w:val="000355CE"/>
    <w:rsid w:val="00044413"/>
    <w:rsid w:val="000467C5"/>
    <w:rsid w:val="00054B19"/>
    <w:rsid w:val="00061E3B"/>
    <w:rsid w:val="00066148"/>
    <w:rsid w:val="000705A8"/>
    <w:rsid w:val="000713CB"/>
    <w:rsid w:val="000722CB"/>
    <w:rsid w:val="000759D6"/>
    <w:rsid w:val="00086854"/>
    <w:rsid w:val="000912DB"/>
    <w:rsid w:val="000A2B6E"/>
    <w:rsid w:val="000A5976"/>
    <w:rsid w:val="000B0CDD"/>
    <w:rsid w:val="000B1007"/>
    <w:rsid w:val="000B4447"/>
    <w:rsid w:val="000B487B"/>
    <w:rsid w:val="000C3E5C"/>
    <w:rsid w:val="000C4203"/>
    <w:rsid w:val="000C5144"/>
    <w:rsid w:val="000C615C"/>
    <w:rsid w:val="000E0976"/>
    <w:rsid w:val="000E570C"/>
    <w:rsid w:val="000F0993"/>
    <w:rsid w:val="000F5B23"/>
    <w:rsid w:val="00102927"/>
    <w:rsid w:val="00102DE7"/>
    <w:rsid w:val="00104911"/>
    <w:rsid w:val="001075AD"/>
    <w:rsid w:val="00111914"/>
    <w:rsid w:val="00111BF7"/>
    <w:rsid w:val="00113B7B"/>
    <w:rsid w:val="00120DEB"/>
    <w:rsid w:val="001258BE"/>
    <w:rsid w:val="00126DE8"/>
    <w:rsid w:val="00126E98"/>
    <w:rsid w:val="00131C42"/>
    <w:rsid w:val="00132285"/>
    <w:rsid w:val="001424B3"/>
    <w:rsid w:val="0014712E"/>
    <w:rsid w:val="00151576"/>
    <w:rsid w:val="00160253"/>
    <w:rsid w:val="001606FD"/>
    <w:rsid w:val="001610CA"/>
    <w:rsid w:val="001616A6"/>
    <w:rsid w:val="0016288F"/>
    <w:rsid w:val="001629DB"/>
    <w:rsid w:val="00163BC5"/>
    <w:rsid w:val="00167151"/>
    <w:rsid w:val="001742E7"/>
    <w:rsid w:val="0017705A"/>
    <w:rsid w:val="0018120F"/>
    <w:rsid w:val="001840FE"/>
    <w:rsid w:val="0019483A"/>
    <w:rsid w:val="001A04C6"/>
    <w:rsid w:val="001A2E20"/>
    <w:rsid w:val="001B5580"/>
    <w:rsid w:val="001B6BC6"/>
    <w:rsid w:val="001C3A25"/>
    <w:rsid w:val="001C6170"/>
    <w:rsid w:val="001D38FD"/>
    <w:rsid w:val="001D547D"/>
    <w:rsid w:val="001E299D"/>
    <w:rsid w:val="001E4A1A"/>
    <w:rsid w:val="001F5203"/>
    <w:rsid w:val="001F7175"/>
    <w:rsid w:val="001F7610"/>
    <w:rsid w:val="001F7B9D"/>
    <w:rsid w:val="00203E66"/>
    <w:rsid w:val="0020746A"/>
    <w:rsid w:val="00207BFA"/>
    <w:rsid w:val="00216961"/>
    <w:rsid w:val="00224DB4"/>
    <w:rsid w:val="002361EB"/>
    <w:rsid w:val="00240FEB"/>
    <w:rsid w:val="00242FB3"/>
    <w:rsid w:val="00243669"/>
    <w:rsid w:val="00244095"/>
    <w:rsid w:val="00244449"/>
    <w:rsid w:val="00246D96"/>
    <w:rsid w:val="00255A9B"/>
    <w:rsid w:val="00263CAE"/>
    <w:rsid w:val="0026538F"/>
    <w:rsid w:val="00265B77"/>
    <w:rsid w:val="00267717"/>
    <w:rsid w:val="002703A6"/>
    <w:rsid w:val="0027773D"/>
    <w:rsid w:val="00281E2F"/>
    <w:rsid w:val="002A2EE9"/>
    <w:rsid w:val="002A7F1C"/>
    <w:rsid w:val="002B38E1"/>
    <w:rsid w:val="002B4F1F"/>
    <w:rsid w:val="002B77F1"/>
    <w:rsid w:val="002C38AA"/>
    <w:rsid w:val="002D29D7"/>
    <w:rsid w:val="002D3977"/>
    <w:rsid w:val="002E5A68"/>
    <w:rsid w:val="002E7732"/>
    <w:rsid w:val="002F2254"/>
    <w:rsid w:val="002F254A"/>
    <w:rsid w:val="002F497A"/>
    <w:rsid w:val="002F587E"/>
    <w:rsid w:val="002F6484"/>
    <w:rsid w:val="002F67BF"/>
    <w:rsid w:val="00300BCF"/>
    <w:rsid w:val="00302729"/>
    <w:rsid w:val="0030739C"/>
    <w:rsid w:val="00312D49"/>
    <w:rsid w:val="00313B26"/>
    <w:rsid w:val="0031519E"/>
    <w:rsid w:val="00320710"/>
    <w:rsid w:val="0032721C"/>
    <w:rsid w:val="00330910"/>
    <w:rsid w:val="0033135B"/>
    <w:rsid w:val="00331743"/>
    <w:rsid w:val="00331A2F"/>
    <w:rsid w:val="00335233"/>
    <w:rsid w:val="003353E2"/>
    <w:rsid w:val="003411FB"/>
    <w:rsid w:val="00344788"/>
    <w:rsid w:val="0035314D"/>
    <w:rsid w:val="00355C25"/>
    <w:rsid w:val="003578AD"/>
    <w:rsid w:val="003609C9"/>
    <w:rsid w:val="003648BA"/>
    <w:rsid w:val="00364CC9"/>
    <w:rsid w:val="003668D6"/>
    <w:rsid w:val="00390D14"/>
    <w:rsid w:val="00394645"/>
    <w:rsid w:val="0039525C"/>
    <w:rsid w:val="0039796D"/>
    <w:rsid w:val="003A515F"/>
    <w:rsid w:val="003B0CDC"/>
    <w:rsid w:val="003B4CD6"/>
    <w:rsid w:val="003B66CC"/>
    <w:rsid w:val="003B7ED1"/>
    <w:rsid w:val="003C16D3"/>
    <w:rsid w:val="003C480F"/>
    <w:rsid w:val="003C6AE6"/>
    <w:rsid w:val="003C72CE"/>
    <w:rsid w:val="003C787C"/>
    <w:rsid w:val="003D6780"/>
    <w:rsid w:val="003E52FE"/>
    <w:rsid w:val="003F4031"/>
    <w:rsid w:val="003F4F92"/>
    <w:rsid w:val="003F61A2"/>
    <w:rsid w:val="003F75C8"/>
    <w:rsid w:val="00400543"/>
    <w:rsid w:val="00400B37"/>
    <w:rsid w:val="00401DF7"/>
    <w:rsid w:val="00402515"/>
    <w:rsid w:val="004040EF"/>
    <w:rsid w:val="00411141"/>
    <w:rsid w:val="004170DC"/>
    <w:rsid w:val="00423CF1"/>
    <w:rsid w:val="0042583D"/>
    <w:rsid w:val="00425DF7"/>
    <w:rsid w:val="00430C14"/>
    <w:rsid w:val="00430D44"/>
    <w:rsid w:val="00436E4A"/>
    <w:rsid w:val="004415F7"/>
    <w:rsid w:val="00454393"/>
    <w:rsid w:val="00460E8E"/>
    <w:rsid w:val="00461D44"/>
    <w:rsid w:val="0046263D"/>
    <w:rsid w:val="00462E5C"/>
    <w:rsid w:val="0046341F"/>
    <w:rsid w:val="0047124B"/>
    <w:rsid w:val="00472483"/>
    <w:rsid w:val="0047255F"/>
    <w:rsid w:val="00480251"/>
    <w:rsid w:val="00481308"/>
    <w:rsid w:val="0048784F"/>
    <w:rsid w:val="00494558"/>
    <w:rsid w:val="004A1033"/>
    <w:rsid w:val="004A58E5"/>
    <w:rsid w:val="004A5CF5"/>
    <w:rsid w:val="004B0A61"/>
    <w:rsid w:val="004B2C7F"/>
    <w:rsid w:val="004C0A16"/>
    <w:rsid w:val="004D3359"/>
    <w:rsid w:val="004D4BA2"/>
    <w:rsid w:val="004D75F0"/>
    <w:rsid w:val="004D7BF0"/>
    <w:rsid w:val="004E3ACC"/>
    <w:rsid w:val="004E41B4"/>
    <w:rsid w:val="004E6552"/>
    <w:rsid w:val="004F237D"/>
    <w:rsid w:val="00500E7A"/>
    <w:rsid w:val="00501156"/>
    <w:rsid w:val="00503BB9"/>
    <w:rsid w:val="00511E2B"/>
    <w:rsid w:val="00516BA9"/>
    <w:rsid w:val="00517BA9"/>
    <w:rsid w:val="005232DB"/>
    <w:rsid w:val="005257BC"/>
    <w:rsid w:val="00532A9B"/>
    <w:rsid w:val="00535D96"/>
    <w:rsid w:val="00537089"/>
    <w:rsid w:val="00537626"/>
    <w:rsid w:val="00537DB4"/>
    <w:rsid w:val="00544092"/>
    <w:rsid w:val="00550BEF"/>
    <w:rsid w:val="005520DD"/>
    <w:rsid w:val="005633D1"/>
    <w:rsid w:val="005671D6"/>
    <w:rsid w:val="00570784"/>
    <w:rsid w:val="005767F9"/>
    <w:rsid w:val="00581EE4"/>
    <w:rsid w:val="00586700"/>
    <w:rsid w:val="005940E2"/>
    <w:rsid w:val="0059567E"/>
    <w:rsid w:val="005A3B0A"/>
    <w:rsid w:val="005B1A8B"/>
    <w:rsid w:val="005C049A"/>
    <w:rsid w:val="005C245B"/>
    <w:rsid w:val="005C575A"/>
    <w:rsid w:val="005C65D9"/>
    <w:rsid w:val="005D4471"/>
    <w:rsid w:val="005E17A2"/>
    <w:rsid w:val="005E1F31"/>
    <w:rsid w:val="005F06C1"/>
    <w:rsid w:val="005F12C5"/>
    <w:rsid w:val="005F43AD"/>
    <w:rsid w:val="00601FCA"/>
    <w:rsid w:val="006029CA"/>
    <w:rsid w:val="00612999"/>
    <w:rsid w:val="00614407"/>
    <w:rsid w:val="00615C74"/>
    <w:rsid w:val="00620816"/>
    <w:rsid w:val="00621028"/>
    <w:rsid w:val="006267CB"/>
    <w:rsid w:val="00656D73"/>
    <w:rsid w:val="006730BA"/>
    <w:rsid w:val="0067359B"/>
    <w:rsid w:val="00680E9F"/>
    <w:rsid w:val="00682530"/>
    <w:rsid w:val="00683E8C"/>
    <w:rsid w:val="006845D7"/>
    <w:rsid w:val="006926A7"/>
    <w:rsid w:val="006941E0"/>
    <w:rsid w:val="00695190"/>
    <w:rsid w:val="00696D68"/>
    <w:rsid w:val="006A3E65"/>
    <w:rsid w:val="006A615D"/>
    <w:rsid w:val="006B0036"/>
    <w:rsid w:val="006B0A4B"/>
    <w:rsid w:val="006B13F7"/>
    <w:rsid w:val="006B2324"/>
    <w:rsid w:val="006B2B6F"/>
    <w:rsid w:val="006C0001"/>
    <w:rsid w:val="006C2A58"/>
    <w:rsid w:val="006C570C"/>
    <w:rsid w:val="006D18DF"/>
    <w:rsid w:val="006D32CF"/>
    <w:rsid w:val="006D4053"/>
    <w:rsid w:val="006D73A2"/>
    <w:rsid w:val="006E0503"/>
    <w:rsid w:val="006E0DDF"/>
    <w:rsid w:val="006F1C7B"/>
    <w:rsid w:val="006F361C"/>
    <w:rsid w:val="00700D2F"/>
    <w:rsid w:val="00701F99"/>
    <w:rsid w:val="00703C32"/>
    <w:rsid w:val="00707414"/>
    <w:rsid w:val="0070781E"/>
    <w:rsid w:val="00714900"/>
    <w:rsid w:val="0072069B"/>
    <w:rsid w:val="007263E8"/>
    <w:rsid w:val="00726CCF"/>
    <w:rsid w:val="00727D00"/>
    <w:rsid w:val="007355B7"/>
    <w:rsid w:val="007373BD"/>
    <w:rsid w:val="00742963"/>
    <w:rsid w:val="00744D81"/>
    <w:rsid w:val="00756F39"/>
    <w:rsid w:val="00767596"/>
    <w:rsid w:val="00767D51"/>
    <w:rsid w:val="00770A46"/>
    <w:rsid w:val="00773718"/>
    <w:rsid w:val="00774F72"/>
    <w:rsid w:val="00777919"/>
    <w:rsid w:val="00780499"/>
    <w:rsid w:val="0078387F"/>
    <w:rsid w:val="00784554"/>
    <w:rsid w:val="0079050A"/>
    <w:rsid w:val="00792654"/>
    <w:rsid w:val="00794750"/>
    <w:rsid w:val="007A0069"/>
    <w:rsid w:val="007A295D"/>
    <w:rsid w:val="007A31EB"/>
    <w:rsid w:val="007B04D5"/>
    <w:rsid w:val="007B0D5D"/>
    <w:rsid w:val="007B2E1C"/>
    <w:rsid w:val="007C1881"/>
    <w:rsid w:val="007C1AC9"/>
    <w:rsid w:val="007C7320"/>
    <w:rsid w:val="007D27D1"/>
    <w:rsid w:val="007D4C62"/>
    <w:rsid w:val="007D4E2E"/>
    <w:rsid w:val="007D6EB0"/>
    <w:rsid w:val="007E1C55"/>
    <w:rsid w:val="007E2A25"/>
    <w:rsid w:val="007E5B60"/>
    <w:rsid w:val="007F137D"/>
    <w:rsid w:val="008011DA"/>
    <w:rsid w:val="00801A2B"/>
    <w:rsid w:val="00801FFF"/>
    <w:rsid w:val="00802996"/>
    <w:rsid w:val="00804FF0"/>
    <w:rsid w:val="00806975"/>
    <w:rsid w:val="00811DFD"/>
    <w:rsid w:val="0081460B"/>
    <w:rsid w:val="00816C3B"/>
    <w:rsid w:val="00826BCE"/>
    <w:rsid w:val="00832A84"/>
    <w:rsid w:val="00833E0C"/>
    <w:rsid w:val="00836F55"/>
    <w:rsid w:val="00837841"/>
    <w:rsid w:val="0084176A"/>
    <w:rsid w:val="008447F3"/>
    <w:rsid w:val="00846BA6"/>
    <w:rsid w:val="00852E39"/>
    <w:rsid w:val="00855C84"/>
    <w:rsid w:val="00856EDD"/>
    <w:rsid w:val="008624B9"/>
    <w:rsid w:val="00871778"/>
    <w:rsid w:val="008751AE"/>
    <w:rsid w:val="00877298"/>
    <w:rsid w:val="008868CC"/>
    <w:rsid w:val="00886F29"/>
    <w:rsid w:val="00890571"/>
    <w:rsid w:val="00890BEA"/>
    <w:rsid w:val="00894AD6"/>
    <w:rsid w:val="00894DD8"/>
    <w:rsid w:val="00897BC4"/>
    <w:rsid w:val="008A0616"/>
    <w:rsid w:val="008A2B84"/>
    <w:rsid w:val="008A374F"/>
    <w:rsid w:val="008B067C"/>
    <w:rsid w:val="008B73A0"/>
    <w:rsid w:val="008C03B3"/>
    <w:rsid w:val="008C080A"/>
    <w:rsid w:val="008C0AD2"/>
    <w:rsid w:val="008C2036"/>
    <w:rsid w:val="008C4753"/>
    <w:rsid w:val="008D5915"/>
    <w:rsid w:val="008E38F4"/>
    <w:rsid w:val="008F0219"/>
    <w:rsid w:val="008F41CC"/>
    <w:rsid w:val="008F6B5C"/>
    <w:rsid w:val="008F73F2"/>
    <w:rsid w:val="008F73FA"/>
    <w:rsid w:val="008F7ED7"/>
    <w:rsid w:val="00900F3A"/>
    <w:rsid w:val="00914644"/>
    <w:rsid w:val="00916A8C"/>
    <w:rsid w:val="0092665C"/>
    <w:rsid w:val="009270FC"/>
    <w:rsid w:val="00930058"/>
    <w:rsid w:val="00930FD9"/>
    <w:rsid w:val="0093528D"/>
    <w:rsid w:val="00935A77"/>
    <w:rsid w:val="00937852"/>
    <w:rsid w:val="009412D1"/>
    <w:rsid w:val="009459EF"/>
    <w:rsid w:val="00945E78"/>
    <w:rsid w:val="00946D02"/>
    <w:rsid w:val="00953512"/>
    <w:rsid w:val="0095724A"/>
    <w:rsid w:val="00963D91"/>
    <w:rsid w:val="00974EAE"/>
    <w:rsid w:val="00982562"/>
    <w:rsid w:val="00984222"/>
    <w:rsid w:val="00984323"/>
    <w:rsid w:val="0098743C"/>
    <w:rsid w:val="00987BBD"/>
    <w:rsid w:val="0099021F"/>
    <w:rsid w:val="00991FDF"/>
    <w:rsid w:val="009920EA"/>
    <w:rsid w:val="009945D2"/>
    <w:rsid w:val="0099550A"/>
    <w:rsid w:val="009A0912"/>
    <w:rsid w:val="009A46C5"/>
    <w:rsid w:val="009A514C"/>
    <w:rsid w:val="009A6562"/>
    <w:rsid w:val="009A77D5"/>
    <w:rsid w:val="009B1C9B"/>
    <w:rsid w:val="009B7303"/>
    <w:rsid w:val="009C5C52"/>
    <w:rsid w:val="009C7B94"/>
    <w:rsid w:val="009C7F7D"/>
    <w:rsid w:val="009D3AE9"/>
    <w:rsid w:val="009D5D45"/>
    <w:rsid w:val="009D7097"/>
    <w:rsid w:val="009E4D3E"/>
    <w:rsid w:val="009E6297"/>
    <w:rsid w:val="00A027B2"/>
    <w:rsid w:val="00A10049"/>
    <w:rsid w:val="00A12068"/>
    <w:rsid w:val="00A15998"/>
    <w:rsid w:val="00A17EEB"/>
    <w:rsid w:val="00A21A41"/>
    <w:rsid w:val="00A261CE"/>
    <w:rsid w:val="00A34F9D"/>
    <w:rsid w:val="00A4293F"/>
    <w:rsid w:val="00A45389"/>
    <w:rsid w:val="00A47BE0"/>
    <w:rsid w:val="00A512B9"/>
    <w:rsid w:val="00A56787"/>
    <w:rsid w:val="00A57F64"/>
    <w:rsid w:val="00A6160A"/>
    <w:rsid w:val="00A620B0"/>
    <w:rsid w:val="00A627F5"/>
    <w:rsid w:val="00A63DCB"/>
    <w:rsid w:val="00A67CC4"/>
    <w:rsid w:val="00A71614"/>
    <w:rsid w:val="00A737B6"/>
    <w:rsid w:val="00A74BCF"/>
    <w:rsid w:val="00A762CD"/>
    <w:rsid w:val="00A768F7"/>
    <w:rsid w:val="00A8140E"/>
    <w:rsid w:val="00A83283"/>
    <w:rsid w:val="00A87F4D"/>
    <w:rsid w:val="00A96587"/>
    <w:rsid w:val="00AA3093"/>
    <w:rsid w:val="00AA484F"/>
    <w:rsid w:val="00AA5143"/>
    <w:rsid w:val="00AB114F"/>
    <w:rsid w:val="00AB3BD2"/>
    <w:rsid w:val="00AB71FE"/>
    <w:rsid w:val="00AB74AE"/>
    <w:rsid w:val="00AB7657"/>
    <w:rsid w:val="00AC5836"/>
    <w:rsid w:val="00AC5883"/>
    <w:rsid w:val="00AC709C"/>
    <w:rsid w:val="00AD7813"/>
    <w:rsid w:val="00AD7ED8"/>
    <w:rsid w:val="00AE77CB"/>
    <w:rsid w:val="00AF325B"/>
    <w:rsid w:val="00B029DF"/>
    <w:rsid w:val="00B0458A"/>
    <w:rsid w:val="00B04A89"/>
    <w:rsid w:val="00B10AFC"/>
    <w:rsid w:val="00B116E9"/>
    <w:rsid w:val="00B13C2A"/>
    <w:rsid w:val="00B21070"/>
    <w:rsid w:val="00B343E2"/>
    <w:rsid w:val="00B3495E"/>
    <w:rsid w:val="00B36BA2"/>
    <w:rsid w:val="00B373F0"/>
    <w:rsid w:val="00B50806"/>
    <w:rsid w:val="00B552DF"/>
    <w:rsid w:val="00B578A7"/>
    <w:rsid w:val="00B57B17"/>
    <w:rsid w:val="00B62A32"/>
    <w:rsid w:val="00B640F2"/>
    <w:rsid w:val="00B70175"/>
    <w:rsid w:val="00B73965"/>
    <w:rsid w:val="00B8505B"/>
    <w:rsid w:val="00B85C24"/>
    <w:rsid w:val="00B95422"/>
    <w:rsid w:val="00B955BD"/>
    <w:rsid w:val="00B96171"/>
    <w:rsid w:val="00B97EC2"/>
    <w:rsid w:val="00BA31BA"/>
    <w:rsid w:val="00BA631A"/>
    <w:rsid w:val="00BB68FD"/>
    <w:rsid w:val="00BC2341"/>
    <w:rsid w:val="00BC3BBC"/>
    <w:rsid w:val="00BE05B3"/>
    <w:rsid w:val="00BE1A38"/>
    <w:rsid w:val="00BE3121"/>
    <w:rsid w:val="00BE48AD"/>
    <w:rsid w:val="00BE4B8E"/>
    <w:rsid w:val="00BE4FBC"/>
    <w:rsid w:val="00BE7622"/>
    <w:rsid w:val="00BE7E4F"/>
    <w:rsid w:val="00BF50DC"/>
    <w:rsid w:val="00BF56F0"/>
    <w:rsid w:val="00C0130C"/>
    <w:rsid w:val="00C107D9"/>
    <w:rsid w:val="00C14300"/>
    <w:rsid w:val="00C302A7"/>
    <w:rsid w:val="00C303E8"/>
    <w:rsid w:val="00C318D9"/>
    <w:rsid w:val="00C42762"/>
    <w:rsid w:val="00C4319C"/>
    <w:rsid w:val="00C5731B"/>
    <w:rsid w:val="00C61BB5"/>
    <w:rsid w:val="00C63842"/>
    <w:rsid w:val="00C6398F"/>
    <w:rsid w:val="00C63B8C"/>
    <w:rsid w:val="00C63E84"/>
    <w:rsid w:val="00C80E7F"/>
    <w:rsid w:val="00C860F2"/>
    <w:rsid w:val="00C86E1C"/>
    <w:rsid w:val="00C87C3C"/>
    <w:rsid w:val="00C95EBF"/>
    <w:rsid w:val="00CA0D5C"/>
    <w:rsid w:val="00CA74A0"/>
    <w:rsid w:val="00CB44C6"/>
    <w:rsid w:val="00CB5FE9"/>
    <w:rsid w:val="00CB6D78"/>
    <w:rsid w:val="00CC7603"/>
    <w:rsid w:val="00CD6F0E"/>
    <w:rsid w:val="00CE2C62"/>
    <w:rsid w:val="00CE3111"/>
    <w:rsid w:val="00CE5969"/>
    <w:rsid w:val="00CE71DA"/>
    <w:rsid w:val="00CF2019"/>
    <w:rsid w:val="00CF4F23"/>
    <w:rsid w:val="00D012D4"/>
    <w:rsid w:val="00D057A1"/>
    <w:rsid w:val="00D20F27"/>
    <w:rsid w:val="00D261C2"/>
    <w:rsid w:val="00D30AD5"/>
    <w:rsid w:val="00D346C5"/>
    <w:rsid w:val="00D34BED"/>
    <w:rsid w:val="00D367EE"/>
    <w:rsid w:val="00D41965"/>
    <w:rsid w:val="00D454EB"/>
    <w:rsid w:val="00D47887"/>
    <w:rsid w:val="00D51A7E"/>
    <w:rsid w:val="00D60774"/>
    <w:rsid w:val="00D60A2C"/>
    <w:rsid w:val="00D62CEC"/>
    <w:rsid w:val="00D63F9C"/>
    <w:rsid w:val="00D6649C"/>
    <w:rsid w:val="00D73F25"/>
    <w:rsid w:val="00D74407"/>
    <w:rsid w:val="00D80A0F"/>
    <w:rsid w:val="00D842B4"/>
    <w:rsid w:val="00D9042A"/>
    <w:rsid w:val="00D917DA"/>
    <w:rsid w:val="00DA168F"/>
    <w:rsid w:val="00DB1731"/>
    <w:rsid w:val="00DB1DDD"/>
    <w:rsid w:val="00DB2C57"/>
    <w:rsid w:val="00DB3A62"/>
    <w:rsid w:val="00DB44ED"/>
    <w:rsid w:val="00DB4585"/>
    <w:rsid w:val="00DB7175"/>
    <w:rsid w:val="00DC17F9"/>
    <w:rsid w:val="00DC633A"/>
    <w:rsid w:val="00DD0C1A"/>
    <w:rsid w:val="00DD2AB4"/>
    <w:rsid w:val="00DD3DB8"/>
    <w:rsid w:val="00DD4EA0"/>
    <w:rsid w:val="00DE3AAA"/>
    <w:rsid w:val="00DE5200"/>
    <w:rsid w:val="00DE68B3"/>
    <w:rsid w:val="00DE6C99"/>
    <w:rsid w:val="00DF04A3"/>
    <w:rsid w:val="00DF4267"/>
    <w:rsid w:val="00E03ED9"/>
    <w:rsid w:val="00E1001F"/>
    <w:rsid w:val="00E11029"/>
    <w:rsid w:val="00E15B64"/>
    <w:rsid w:val="00E17BD3"/>
    <w:rsid w:val="00E21333"/>
    <w:rsid w:val="00E23398"/>
    <w:rsid w:val="00E23CF8"/>
    <w:rsid w:val="00E321E9"/>
    <w:rsid w:val="00E335BE"/>
    <w:rsid w:val="00E34BBA"/>
    <w:rsid w:val="00E36ECD"/>
    <w:rsid w:val="00E37D87"/>
    <w:rsid w:val="00E417EE"/>
    <w:rsid w:val="00E42C20"/>
    <w:rsid w:val="00E45125"/>
    <w:rsid w:val="00E45184"/>
    <w:rsid w:val="00E511B9"/>
    <w:rsid w:val="00E55E9C"/>
    <w:rsid w:val="00E5669D"/>
    <w:rsid w:val="00E570A0"/>
    <w:rsid w:val="00E72AEC"/>
    <w:rsid w:val="00E734B9"/>
    <w:rsid w:val="00E91C51"/>
    <w:rsid w:val="00E91EC6"/>
    <w:rsid w:val="00E94B2E"/>
    <w:rsid w:val="00EA0296"/>
    <w:rsid w:val="00EA2532"/>
    <w:rsid w:val="00EA3785"/>
    <w:rsid w:val="00EA4614"/>
    <w:rsid w:val="00EB0B56"/>
    <w:rsid w:val="00EB1B46"/>
    <w:rsid w:val="00EB4F4A"/>
    <w:rsid w:val="00EB73B6"/>
    <w:rsid w:val="00EC5456"/>
    <w:rsid w:val="00EC76BE"/>
    <w:rsid w:val="00ED125C"/>
    <w:rsid w:val="00ED1CE0"/>
    <w:rsid w:val="00EE0564"/>
    <w:rsid w:val="00EF1237"/>
    <w:rsid w:val="00EF45AB"/>
    <w:rsid w:val="00F023AB"/>
    <w:rsid w:val="00F03AA4"/>
    <w:rsid w:val="00F07732"/>
    <w:rsid w:val="00F105C2"/>
    <w:rsid w:val="00F1424F"/>
    <w:rsid w:val="00F14B9B"/>
    <w:rsid w:val="00F1604A"/>
    <w:rsid w:val="00F2323C"/>
    <w:rsid w:val="00F2366B"/>
    <w:rsid w:val="00F31001"/>
    <w:rsid w:val="00F32E96"/>
    <w:rsid w:val="00F360EF"/>
    <w:rsid w:val="00F4308C"/>
    <w:rsid w:val="00F438D0"/>
    <w:rsid w:val="00F4511D"/>
    <w:rsid w:val="00F524CB"/>
    <w:rsid w:val="00F550B2"/>
    <w:rsid w:val="00F608E5"/>
    <w:rsid w:val="00F60A90"/>
    <w:rsid w:val="00F61BCE"/>
    <w:rsid w:val="00F6231D"/>
    <w:rsid w:val="00F64B8C"/>
    <w:rsid w:val="00F66B15"/>
    <w:rsid w:val="00F66D58"/>
    <w:rsid w:val="00F70ADD"/>
    <w:rsid w:val="00F716F6"/>
    <w:rsid w:val="00F76620"/>
    <w:rsid w:val="00F8378C"/>
    <w:rsid w:val="00F84C1E"/>
    <w:rsid w:val="00F84C20"/>
    <w:rsid w:val="00FA36E9"/>
    <w:rsid w:val="00FA5950"/>
    <w:rsid w:val="00FB2305"/>
    <w:rsid w:val="00FB3671"/>
    <w:rsid w:val="00FB5EB4"/>
    <w:rsid w:val="00FB6C50"/>
    <w:rsid w:val="00FC25CA"/>
    <w:rsid w:val="00FC2E07"/>
    <w:rsid w:val="00FC5170"/>
    <w:rsid w:val="00FC602F"/>
    <w:rsid w:val="00FC7267"/>
    <w:rsid w:val="00FD117F"/>
    <w:rsid w:val="00FD4B93"/>
    <w:rsid w:val="00FE721F"/>
    <w:rsid w:val="00FF1218"/>
    <w:rsid w:val="00FF1A3A"/>
    <w:rsid w:val="00FF3021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CE95B64-A972-4221-8FDB-BEE02973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70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A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72AEC"/>
    <w:pPr>
      <w:keepNext/>
      <w:tabs>
        <w:tab w:val="num" w:pos="720"/>
      </w:tabs>
      <w:suppressAutoHyphens/>
      <w:spacing w:before="60"/>
      <w:ind w:left="349" w:hanging="360"/>
      <w:jc w:val="both"/>
      <w:outlineLvl w:val="1"/>
    </w:pPr>
    <w:rPr>
      <w:rFonts w:cs="Arial"/>
      <w:color w:val="0000FF"/>
      <w:sz w:val="28"/>
      <w:szCs w:val="20"/>
      <w:lang w:val="ca-ES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A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F0993"/>
  </w:style>
  <w:style w:type="paragraph" w:styleId="FootnoteText">
    <w:name w:val="footnote text"/>
    <w:basedOn w:val="Normal"/>
    <w:link w:val="FootnoteTextChar"/>
    <w:semiHidden/>
    <w:rsid w:val="00F716F6"/>
    <w:rPr>
      <w:sz w:val="20"/>
      <w:szCs w:val="20"/>
    </w:rPr>
  </w:style>
  <w:style w:type="character" w:styleId="FootnoteReference">
    <w:name w:val="footnote reference"/>
    <w:semiHidden/>
    <w:rsid w:val="00F716F6"/>
    <w:rPr>
      <w:vertAlign w:val="superscript"/>
    </w:rPr>
  </w:style>
  <w:style w:type="paragraph" w:styleId="Footer">
    <w:name w:val="footer"/>
    <w:basedOn w:val="Normal"/>
    <w:rsid w:val="00D057A1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057A1"/>
  </w:style>
  <w:style w:type="paragraph" w:styleId="Header">
    <w:name w:val="header"/>
    <w:basedOn w:val="Normal"/>
    <w:rsid w:val="00D057A1"/>
    <w:pPr>
      <w:tabs>
        <w:tab w:val="center" w:pos="4419"/>
        <w:tab w:val="right" w:pos="8838"/>
      </w:tabs>
    </w:pPr>
  </w:style>
  <w:style w:type="character" w:styleId="Hyperlink">
    <w:name w:val="Hyperlink"/>
    <w:rsid w:val="00F4511D"/>
    <w:rPr>
      <w:rFonts w:ascii="Verdana" w:hAnsi="Verdana" w:hint="default"/>
      <w:strike w:val="0"/>
      <w:dstrike w:val="0"/>
      <w:color w:val="11274E"/>
      <w:sz w:val="20"/>
      <w:szCs w:val="2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rsid w:val="00A34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stext">
    <w:name w:val="cstext"/>
    <w:basedOn w:val="DefaultParagraphFont"/>
    <w:rsid w:val="00E21333"/>
  </w:style>
  <w:style w:type="character" w:customStyle="1" w:styleId="code">
    <w:name w:val="code"/>
    <w:basedOn w:val="DefaultParagraphFont"/>
    <w:rsid w:val="00E21333"/>
  </w:style>
  <w:style w:type="paragraph" w:styleId="ListParagraph">
    <w:name w:val="List Paragraph"/>
    <w:basedOn w:val="Normal"/>
    <w:uiPriority w:val="34"/>
    <w:qFormat/>
    <w:rsid w:val="00344788"/>
    <w:pPr>
      <w:ind w:left="708"/>
    </w:pPr>
  </w:style>
  <w:style w:type="character" w:customStyle="1" w:styleId="HTMLPreformattedChar">
    <w:name w:val="HTML Preformatted Char"/>
    <w:link w:val="HTMLPreformatted"/>
    <w:uiPriority w:val="99"/>
    <w:rsid w:val="009A6562"/>
    <w:rPr>
      <w:rFonts w:ascii="Courier New" w:hAnsi="Courier New" w:cs="Courier New"/>
    </w:rPr>
  </w:style>
  <w:style w:type="character" w:styleId="HTMLTypewriter">
    <w:name w:val="HTML Typewriter"/>
    <w:uiPriority w:val="99"/>
    <w:semiHidden/>
    <w:unhideWhenUsed/>
    <w:rsid w:val="0092665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C302A7"/>
    <w:rPr>
      <w:rFonts w:ascii="Cambria" w:hAnsi="Cambria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302A7"/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302A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C302A7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table" w:styleId="MediumGrid1-Accent1">
    <w:name w:val="Medium Grid 1 Accent 1"/>
    <w:basedOn w:val="TableNormal"/>
    <w:uiPriority w:val="67"/>
    <w:rsid w:val="00C302A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20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68"/>
    <w:rPr>
      <w:rFonts w:ascii="Tahoma" w:hAnsi="Tahoma" w:cs="Tahoma"/>
      <w:sz w:val="16"/>
      <w:szCs w:val="16"/>
    </w:rPr>
  </w:style>
  <w:style w:type="paragraph" w:customStyle="1" w:styleId="J-Lab-Titulos">
    <w:name w:val="J-Lab-Titulos"/>
    <w:basedOn w:val="Heading1"/>
    <w:next w:val="Normal"/>
    <w:link w:val="J-Lab-TitulosCar"/>
    <w:autoRedefine/>
    <w:qFormat/>
    <w:rsid w:val="00A12068"/>
    <w:pPr>
      <w:numPr>
        <w:numId w:val="5"/>
      </w:numPr>
      <w:spacing w:before="360" w:after="160" w:line="240" w:lineRule="auto"/>
      <w:ind w:left="357" w:hanging="357"/>
      <w:jc w:val="both"/>
    </w:pPr>
    <w:rPr>
      <w:rFonts w:ascii="Arial" w:hAnsi="Arial" w:cs="Arial"/>
      <w:color w:val="808080"/>
    </w:rPr>
  </w:style>
  <w:style w:type="character" w:customStyle="1" w:styleId="J-Lab-TitulosCar">
    <w:name w:val="J-Lab-Titulos Car"/>
    <w:basedOn w:val="DefaultParagraphFont"/>
    <w:link w:val="J-Lab-Titulos"/>
    <w:rsid w:val="00A12068"/>
    <w:rPr>
      <w:rFonts w:ascii="Arial" w:hAnsi="Arial" w:cs="Arial"/>
      <w:b/>
      <w:bCs/>
      <w:color w:val="808080"/>
      <w:sz w:val="28"/>
      <w:szCs w:val="28"/>
      <w:lang w:eastAsia="en-US"/>
    </w:rPr>
  </w:style>
  <w:style w:type="character" w:customStyle="1" w:styleId="longtext">
    <w:name w:val="long_text"/>
    <w:basedOn w:val="DefaultParagraphFont"/>
    <w:rsid w:val="000705A8"/>
  </w:style>
  <w:style w:type="character" w:customStyle="1" w:styleId="hps">
    <w:name w:val="hps"/>
    <w:basedOn w:val="DefaultParagraphFont"/>
    <w:rsid w:val="000705A8"/>
  </w:style>
  <w:style w:type="character" w:customStyle="1" w:styleId="Heading2Char">
    <w:name w:val="Heading 2 Char"/>
    <w:basedOn w:val="DefaultParagraphFont"/>
    <w:link w:val="Heading2"/>
    <w:semiHidden/>
    <w:rsid w:val="00E72AEC"/>
    <w:rPr>
      <w:rFonts w:ascii="Arial" w:hAnsi="Arial" w:cs="Arial"/>
      <w:color w:val="0000FF"/>
      <w:sz w:val="28"/>
      <w:lang w:val="ca-ES"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E72AE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1745">
          <w:marLeft w:val="1703"/>
          <w:marRight w:val="125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MAESTRIA_J\3%20-%20Asistencia%20Yezid\Laborator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Laboratorios.dotx</Template>
  <TotalTime>548</TotalTime>
  <Pages>3</Pages>
  <Words>31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UNIANDES</vt:lpstr>
      <vt:lpstr>UNIANDES</vt:lpstr>
    </vt:vector>
  </TitlesOfParts>
  <Company>Personal</Company>
  <LinksUpToDate>false</LinksUpToDate>
  <CharactersWithSpaces>280</CharactersWithSpaces>
  <SharedDoc>false</SharedDoc>
  <HLinks>
    <vt:vector size="36" baseType="variant">
      <vt:variant>
        <vt:i4>3604539</vt:i4>
      </vt:variant>
      <vt:variant>
        <vt:i4>15</vt:i4>
      </vt:variant>
      <vt:variant>
        <vt:i4>0</vt:i4>
      </vt:variant>
      <vt:variant>
        <vt:i4>5</vt:i4>
      </vt:variant>
      <vt:variant>
        <vt:lpwstr>http://www.uniandes.edu.co/</vt:lpwstr>
      </vt:variant>
      <vt:variant>
        <vt:lpwstr/>
      </vt:variant>
      <vt:variant>
        <vt:i4>5046366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5046366</vt:i4>
      </vt:variant>
      <vt:variant>
        <vt:i4>9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3604539</vt:i4>
      </vt:variant>
      <vt:variant>
        <vt:i4>6</vt:i4>
      </vt:variant>
      <vt:variant>
        <vt:i4>0</vt:i4>
      </vt:variant>
      <vt:variant>
        <vt:i4>5</vt:i4>
      </vt:variant>
      <vt:variant>
        <vt:lpwstr>http://www.uniandes.edu.co/</vt:lpwstr>
      </vt:variant>
      <vt:variant>
        <vt:lpwstr/>
      </vt:variant>
      <vt:variant>
        <vt:i4>3604539</vt:i4>
      </vt:variant>
      <vt:variant>
        <vt:i4>3</vt:i4>
      </vt:variant>
      <vt:variant>
        <vt:i4>0</vt:i4>
      </vt:variant>
      <vt:variant>
        <vt:i4>5</vt:i4>
      </vt:variant>
      <vt:variant>
        <vt:lpwstr>http://www.uniandes.edu.co/</vt:lpwstr>
      </vt:variant>
      <vt:variant>
        <vt:lpwstr/>
      </vt:variant>
      <vt:variant>
        <vt:i4>6619245</vt:i4>
      </vt:variant>
      <vt:variant>
        <vt:i4>0</vt:i4>
      </vt:variant>
      <vt:variant>
        <vt:i4>0</vt:i4>
      </vt:variant>
      <vt:variant>
        <vt:i4>5</vt:i4>
      </vt:variant>
      <vt:variant>
        <vt:lpwstr>http://beta.redes-linux.com/manuales/seguridad/sniffers.pdf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UNIANDES</dc:title>
  <dc:creator>JC</dc:creator>
  <cp:lastModifiedBy>Juan C. Arias</cp:lastModifiedBy>
  <cp:revision>100</cp:revision>
  <cp:lastPrinted>2017-09-04T19:58:00Z</cp:lastPrinted>
  <dcterms:created xsi:type="dcterms:W3CDTF">2017-02-18T20:17:00Z</dcterms:created>
  <dcterms:modified xsi:type="dcterms:W3CDTF">2017-09-04T20:00:00Z</dcterms:modified>
</cp:coreProperties>
</file>